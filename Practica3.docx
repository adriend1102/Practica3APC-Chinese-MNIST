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A8257" w14:textId="77777777" w:rsidR="004A73BF" w:rsidRPr="00084487" w:rsidRDefault="009D4515" w:rsidP="00253D45">
      <w:pPr>
        <w:tabs>
          <w:tab w:val="left" w:pos="6480"/>
        </w:tabs>
      </w:pPr>
      <w:r>
        <w:rPr>
          <w:noProof/>
          <w:lang w:val="ru-RU" w:eastAsia="ru-RU"/>
        </w:rPr>
        <mc:AlternateContent>
          <mc:Choice Requires="wps">
            <w:drawing>
              <wp:anchor distT="36576" distB="36576" distL="36576" distR="36576" simplePos="0" relativeHeight="251654144" behindDoc="0" locked="0" layoutInCell="1" allowOverlap="1" wp14:anchorId="5628E6FC" wp14:editId="7A3233A0">
                <wp:simplePos x="0" y="0"/>
                <wp:positionH relativeFrom="column">
                  <wp:posOffset>1028700</wp:posOffset>
                </wp:positionH>
                <wp:positionV relativeFrom="page">
                  <wp:posOffset>685800</wp:posOffset>
                </wp:positionV>
                <wp:extent cx="5486400" cy="1600200"/>
                <wp:effectExtent l="0" t="0" r="0" b="0"/>
                <wp:wrapNone/>
                <wp:docPr id="6"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600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39390073" w14:textId="77777777" w:rsidR="009B11F6" w:rsidRPr="00C51CD4" w:rsidRDefault="009B11F6" w:rsidP="002D3E5A">
                            <w:pPr>
                              <w:pStyle w:val="MyHeadtitle"/>
                              <w:rPr>
                                <w:rStyle w:val="sowc"/>
                                <w:rFonts w:ascii="Futura LT" w:hAnsi="Futura LT"/>
                                <w:sz w:val="56"/>
                                <w:szCs w:val="56"/>
                              </w:rPr>
                            </w:pPr>
                            <w:r w:rsidRPr="00C51CD4">
                              <w:t>Type Document Heading Here</w:t>
                            </w:r>
                          </w:p>
                          <w:p w14:paraId="5AD31338" w14:textId="77777777" w:rsidR="009B11F6" w:rsidRPr="00C51CD4" w:rsidRDefault="009B11F6" w:rsidP="002D3E5A">
                            <w:pPr>
                              <w:pStyle w:val="MyHeadtitle"/>
                              <w:rPr>
                                <w:rStyle w:val="sowc"/>
                                <w:rFonts w:ascii="Futura LT" w:hAnsi="Futura LT"/>
                                <w:sz w:val="56"/>
                                <w:szCs w:val="56"/>
                              </w:rPr>
                            </w:pPr>
                            <w:r w:rsidRPr="002D3E5A">
                              <w:t>Type sub</w:t>
                            </w:r>
                            <w:r w:rsidR="004F0CA9" w:rsidRPr="002D3E5A">
                              <w:t xml:space="preserve"> </w:t>
                            </w:r>
                            <w:r w:rsidRPr="002D3E5A">
                              <w:t>heading here</w:t>
                            </w:r>
                          </w:p>
                          <w:p w14:paraId="6E952435" w14:textId="77777777" w:rsidR="00AE5C01" w:rsidRPr="00C51CD4" w:rsidRDefault="00AE5C01" w:rsidP="002D3E5A">
                            <w:pPr>
                              <w:pStyle w:val="MyHeadtitle"/>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28E6FC" id="_x0000_t202" coordsize="21600,21600" o:spt="202" path="m,l,21600r21600,l21600,xe">
                <v:stroke joinstyle="miter"/>
                <v:path gradientshapeok="t" o:connecttype="rect"/>
              </v:shapetype>
              <v:shape id="Text Box 132" o:spid="_x0000_s1026" type="#_x0000_t202" style="position:absolute;margin-left:81pt;margin-top:54pt;width:6in;height:126pt;z-index:2516541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" filled="f" fillcolor="#fffffe" stroked="f" strokecolor="#212120" insetpen="t">
                <v:textbox inset="2.88pt,2.88pt,2.88pt,2.88pt">
                  <w:txbxContent>
                    <w:p w14:paraId="39390073" w14:textId="77777777" w:rsidR="009B11F6" w:rsidRPr="00C51CD4" w:rsidRDefault="009B11F6" w:rsidP="002D3E5A">
                      <w:pPr>
                        <w:pStyle w:val="MyHeadtitle"/>
                        <w:rPr>
                          <w:rStyle w:val="sowc"/>
                          <w:rFonts w:ascii="Futura LT" w:hAnsi="Futura LT"/>
                          <w:sz w:val="56"/>
                          <w:szCs w:val="56"/>
                        </w:rPr>
                      </w:pPr>
                      <w:r w:rsidRPr="00C51CD4">
                        <w:t>Type Document Heading Here</w:t>
                      </w:r>
                    </w:p>
                    <w:p w14:paraId="5AD31338" w14:textId="77777777" w:rsidR="009B11F6" w:rsidRPr="00C51CD4" w:rsidRDefault="009B11F6" w:rsidP="002D3E5A">
                      <w:pPr>
                        <w:pStyle w:val="MyHeadtitle"/>
                        <w:rPr>
                          <w:rStyle w:val="sowc"/>
                          <w:rFonts w:ascii="Futura LT" w:hAnsi="Futura LT"/>
                          <w:sz w:val="56"/>
                          <w:szCs w:val="56"/>
                        </w:rPr>
                      </w:pPr>
                      <w:r w:rsidRPr="002D3E5A">
                        <w:t>Type sub</w:t>
                      </w:r>
                      <w:r w:rsidR="004F0CA9" w:rsidRPr="002D3E5A">
                        <w:t xml:space="preserve"> </w:t>
                      </w:r>
                      <w:r w:rsidRPr="002D3E5A">
                        <w:t>heading here</w:t>
                      </w:r>
                    </w:p>
                    <w:p w14:paraId="6E952435" w14:textId="77777777" w:rsidR="00AE5C01" w:rsidRPr="00C51CD4" w:rsidRDefault="00AE5C01" w:rsidP="002D3E5A">
                      <w:pPr>
                        <w:pStyle w:val="MyHeadtitle"/>
                      </w:pPr>
                    </w:p>
                  </w:txbxContent>
                </v:textbox>
                <w10:wrap anchory="page"/>
              </v:shape>
            </w:pict>
          </mc:Fallback>
        </mc:AlternateContent>
      </w:r>
      <w:r>
        <w:rPr>
          <w:noProof/>
          <w:lang w:val="ru-RU" w:eastAsia="ru-RU"/>
        </w:rPr>
        <mc:AlternateContent>
          <mc:Choice Requires="wps">
            <w:drawing>
              <wp:anchor distT="36576" distB="36576" distL="36576" distR="36576" simplePos="0" relativeHeight="251657216" behindDoc="0" locked="0" layoutInCell="1" allowOverlap="1" wp14:anchorId="72F37868" wp14:editId="015F3495">
                <wp:simplePos x="0" y="0"/>
                <wp:positionH relativeFrom="column">
                  <wp:posOffset>1028065</wp:posOffset>
                </wp:positionH>
                <wp:positionV relativeFrom="page">
                  <wp:posOffset>2628900</wp:posOffset>
                </wp:positionV>
                <wp:extent cx="5481320" cy="2057400"/>
                <wp:effectExtent l="0" t="0" r="0" b="0"/>
                <wp:wrapNone/>
                <wp:docPr id="5" name="Text 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20574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54E01146" w14:textId="77777777" w:rsidR="00A928A8" w:rsidRPr="002D3E5A" w:rsidRDefault="00A928A8" w:rsidP="00A928A8">
                            <w:pPr>
                              <w:pStyle w:val="My"/>
                              <w:rPr>
                                <w:rStyle w:val="sowc"/>
                              </w:rPr>
                            </w:pPr>
                            <w:r w:rsidRPr="002D3E5A">
                              <w:rPr>
                                <w:rStyle w:val="sowc"/>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et feugiat nulla facilisis.</w:t>
                            </w:r>
                          </w:p>
                          <w:p w14:paraId="33037AC1" w14:textId="77777777" w:rsidR="00A928A8" w:rsidRPr="002D3E5A" w:rsidRDefault="00A928A8" w:rsidP="00A928A8">
                            <w:pPr>
                              <w:pStyle w:val="My"/>
                              <w:rPr>
                                <w:rStyle w:val="sowc"/>
                              </w:rPr>
                            </w:pPr>
                          </w:p>
                          <w:p w14:paraId="27890D2A" w14:textId="77777777" w:rsidR="00A928A8" w:rsidRPr="002D3E5A" w:rsidRDefault="00A928A8" w:rsidP="00A928A8">
                            <w:pPr>
                              <w:pStyle w:val="My"/>
                              <w:rPr>
                                <w:rStyle w:val="sowc"/>
                              </w:rPr>
                            </w:pPr>
                            <w:r w:rsidRPr="002D3E5A">
                              <w:rPr>
                                <w:rStyle w:val="sowc"/>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w:t>
                            </w:r>
                          </w:p>
                          <w:p w14:paraId="4FCACFEF" w14:textId="77777777" w:rsidR="00A928A8" w:rsidRPr="002D3E5A" w:rsidRDefault="00A928A8" w:rsidP="00A928A8">
                            <w:pPr>
                              <w:pStyle w:val="My"/>
                              <w:rPr>
                                <w:rStyle w:val="sowc"/>
                              </w:rPr>
                            </w:pPr>
                          </w:p>
                          <w:p w14:paraId="3297EF33" w14:textId="77777777" w:rsidR="00A928A8" w:rsidRPr="002D3E5A" w:rsidRDefault="00A928A8" w:rsidP="00A928A8">
                            <w:pPr>
                              <w:pStyle w:val="My"/>
                              <w:rPr>
                                <w:rStyle w:val="sowc"/>
                              </w:rPr>
                            </w:pPr>
                            <w:r w:rsidRPr="002D3E5A">
                              <w:rPr>
                                <w:rStyle w:val="sowc"/>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w:t>
                            </w:r>
                          </w:p>
                          <w:p w14:paraId="09C0362C" w14:textId="77777777" w:rsidR="00A928A8" w:rsidRPr="002D3E5A" w:rsidRDefault="00A928A8" w:rsidP="00A928A8">
                            <w:pPr>
                              <w:pStyle w:val="My"/>
                              <w:rPr>
                                <w:rStyle w:val="sowc"/>
                              </w:rPr>
                            </w:pPr>
                          </w:p>
                          <w:p w14:paraId="2DEAE3C4" w14:textId="77777777" w:rsidR="00A928A8" w:rsidRPr="002D3E5A" w:rsidRDefault="00A928A8" w:rsidP="00A928A8">
                            <w:pPr>
                              <w:pStyle w:val="My"/>
                              <w:rPr>
                                <w:rStyle w:val="sowc"/>
                              </w:rPr>
                            </w:pPr>
                            <w:r w:rsidRPr="002D3E5A">
                              <w:rPr>
                                <w:rStyle w:val="sowc"/>
                              </w:rPr>
                              <w:t>Sed ut perspiciatis, unde omnis iste natus error sit voluptatem accusantium doloremque laudantium, totam rem aperiam eaque ipsa, quae ab illo inventore veritatis et quasi architecto bea inventore veritatis et quasi architecto beatae vitae dicta eos, qui ratione voluptatem sequi nesciunt, neque porro quisquam est, qui dolorem inventore veritatis et quasi architecto beatae vitae dicta eos, qui ratione voluptatem sequi nesciunt, neque porro quisquam est, qui dolorem inventore veritatis et quasi architecto beatae vitae dicta eos, qui ratione voluptatem sequi nesciunt, neque porro quisquam est, qui dolorem tae vitae dicta eos, qui ratione voluptatem sequi nesciunt, neque porro quisquam est, qui dolorem ipsum, quia dolor sit, amet, consectetur, adipisci velit, sed quia non numquam eius modi tempora incidunt, ut labore et dolore magnam aliquam quaerat voluptatem ut enim ad minima veniam.</w:t>
                            </w:r>
                          </w:p>
                          <w:p w14:paraId="2730AF5F" w14:textId="77777777" w:rsidR="00A928A8" w:rsidRPr="002D3E5A" w:rsidRDefault="00A928A8" w:rsidP="00A928A8">
                            <w:pPr>
                              <w:pStyle w:val="MyHeadtitle"/>
                              <w:rPr>
                                <w:rStyle w:val="sowc"/>
                              </w:rPr>
                            </w:pPr>
                          </w:p>
                          <w:p w14:paraId="11C488D6" w14:textId="77777777" w:rsidR="00A928A8" w:rsidRPr="002D3E5A" w:rsidRDefault="00A928A8" w:rsidP="00A928A8">
                            <w:pPr>
                              <w:pStyle w:val="My"/>
                              <w:rPr>
                                <w:rStyle w:val="sowc"/>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F37868" id="Text Box 462" o:spid="_x0000_s1027" type="#_x0000_t202" style="position:absolute;margin-left:80.95pt;margin-top:207pt;width:431.6pt;height:162pt;z-index:2516572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" filled="f" fillcolor="#fffffe" stroked="f" strokecolor="#212120" insetpen="t">
                <v:textbox inset="2.88pt,2.88pt,2.88pt,2.88pt">
                  <w:txbxContent>
                    <w:p w14:paraId="54E01146" w14:textId="77777777" w:rsidR="00A928A8" w:rsidRPr="002D3E5A" w:rsidRDefault="00A928A8" w:rsidP="00A928A8">
                      <w:pPr>
                        <w:pStyle w:val="My"/>
                        <w:rPr>
                          <w:rStyle w:val="sowc"/>
                        </w:rPr>
                      </w:pPr>
                      <w:r w:rsidRPr="002D3E5A">
                        <w:rPr>
                          <w:rStyle w:val="sowc"/>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et feugiat nulla facilisis.</w:t>
                      </w:r>
                    </w:p>
                    <w:p w14:paraId="33037AC1" w14:textId="77777777" w:rsidR="00A928A8" w:rsidRPr="002D3E5A" w:rsidRDefault="00A928A8" w:rsidP="00A928A8">
                      <w:pPr>
                        <w:pStyle w:val="My"/>
                        <w:rPr>
                          <w:rStyle w:val="sowc"/>
                        </w:rPr>
                      </w:pPr>
                    </w:p>
                    <w:p w14:paraId="27890D2A" w14:textId="77777777" w:rsidR="00A928A8" w:rsidRPr="002D3E5A" w:rsidRDefault="00A928A8" w:rsidP="00A928A8">
                      <w:pPr>
                        <w:pStyle w:val="My"/>
                        <w:rPr>
                          <w:rStyle w:val="sowc"/>
                        </w:rPr>
                      </w:pPr>
                      <w:r w:rsidRPr="002D3E5A">
                        <w:rPr>
                          <w:rStyle w:val="sowc"/>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w:t>
                      </w:r>
                    </w:p>
                    <w:p w14:paraId="4FCACFEF" w14:textId="77777777" w:rsidR="00A928A8" w:rsidRPr="002D3E5A" w:rsidRDefault="00A928A8" w:rsidP="00A928A8">
                      <w:pPr>
                        <w:pStyle w:val="My"/>
                        <w:rPr>
                          <w:rStyle w:val="sowc"/>
                        </w:rPr>
                      </w:pPr>
                    </w:p>
                    <w:p w14:paraId="3297EF33" w14:textId="77777777" w:rsidR="00A928A8" w:rsidRPr="002D3E5A" w:rsidRDefault="00A928A8" w:rsidP="00A928A8">
                      <w:pPr>
                        <w:pStyle w:val="My"/>
                        <w:rPr>
                          <w:rStyle w:val="sowc"/>
                        </w:rPr>
                      </w:pPr>
                      <w:r w:rsidRPr="002D3E5A">
                        <w:rPr>
                          <w:rStyle w:val="sowc"/>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w:t>
                      </w:r>
                    </w:p>
                    <w:p w14:paraId="09C0362C" w14:textId="77777777" w:rsidR="00A928A8" w:rsidRPr="002D3E5A" w:rsidRDefault="00A928A8" w:rsidP="00A928A8">
                      <w:pPr>
                        <w:pStyle w:val="My"/>
                        <w:rPr>
                          <w:rStyle w:val="sowc"/>
                        </w:rPr>
                      </w:pPr>
                    </w:p>
                    <w:p w14:paraId="2DEAE3C4" w14:textId="77777777" w:rsidR="00A928A8" w:rsidRPr="002D3E5A" w:rsidRDefault="00A928A8" w:rsidP="00A928A8">
                      <w:pPr>
                        <w:pStyle w:val="My"/>
                        <w:rPr>
                          <w:rStyle w:val="sowc"/>
                        </w:rPr>
                      </w:pPr>
                      <w:r w:rsidRPr="002D3E5A">
                        <w:rPr>
                          <w:rStyle w:val="sowc"/>
                        </w:rPr>
                        <w:t>Sed ut perspiciatis, unde omnis iste natus error sit voluptatem accusantium doloremque laudantium, totam rem aperiam eaque ipsa, quae ab illo inventore veritatis et quasi architecto bea inventore veritatis et quasi architecto beatae vitae dicta eos, qui ratione voluptatem sequi nesciunt, neque porro quisquam est, qui dolorem inventore veritatis et quasi architecto beatae vitae dicta eos, qui ratione voluptatem sequi nesciunt, neque porro quisquam est, qui dolorem inventore veritatis et quasi architecto beatae vitae dicta eos, qui ratione voluptatem sequi nesciunt, neque porro quisquam est, qui dolorem tae vitae dicta eos, qui ratione voluptatem sequi nesciunt, neque porro quisquam est, qui dolorem ipsum, quia dolor sit, amet, consectetur, adipisci velit, sed quia non numquam eius modi tempora incidunt, ut labore et dolore magnam aliquam quaerat voluptatem ut enim ad minima veniam.</w:t>
                      </w:r>
                    </w:p>
                    <w:p w14:paraId="2730AF5F" w14:textId="77777777" w:rsidR="00A928A8" w:rsidRPr="002D3E5A" w:rsidRDefault="00A928A8" w:rsidP="00A928A8">
                      <w:pPr>
                        <w:pStyle w:val="MyHeadtitle"/>
                        <w:rPr>
                          <w:rStyle w:val="sowc"/>
                        </w:rPr>
                      </w:pPr>
                    </w:p>
                    <w:p w14:paraId="11C488D6" w14:textId="77777777" w:rsidR="00A928A8" w:rsidRPr="002D3E5A" w:rsidRDefault="00A928A8" w:rsidP="00A928A8">
                      <w:pPr>
                        <w:pStyle w:val="My"/>
                        <w:rPr>
                          <w:rStyle w:val="sowc"/>
                        </w:rPr>
                      </w:pPr>
                    </w:p>
                  </w:txbxContent>
                </v:textbox>
                <w10:wrap anchory="page"/>
              </v:shape>
            </w:pict>
          </mc:Fallback>
        </mc:AlternateContent>
      </w:r>
      <w:r>
        <w:rPr>
          <w:noProof/>
          <w:lang w:val="ru-RU" w:eastAsia="ru-RU"/>
        </w:rPr>
        <w:drawing>
          <wp:anchor distT="0" distB="0" distL="114300" distR="114300" simplePos="0" relativeHeight="251659264" behindDoc="1" locked="0" layoutInCell="1" allowOverlap="1" wp14:anchorId="3C70E2EA" wp14:editId="51BDF9FC">
            <wp:simplePos x="0" y="0"/>
            <wp:positionH relativeFrom="column">
              <wp:posOffset>-241935</wp:posOffset>
            </wp:positionH>
            <wp:positionV relativeFrom="paragraph">
              <wp:posOffset>-967740</wp:posOffset>
            </wp:positionV>
            <wp:extent cx="7826375" cy="11087100"/>
            <wp:effectExtent l="0" t="0" r="3175" b="0"/>
            <wp:wrapNone/>
            <wp:docPr id="575" name="Picture 57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26375" cy="11087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971C79" w14:textId="77777777" w:rsidR="004A73BF" w:rsidRPr="00084487" w:rsidRDefault="004A73BF" w:rsidP="007D5AC1"/>
    <w:p w14:paraId="192C11C5" w14:textId="77777777" w:rsidR="004A73BF" w:rsidRPr="00084487" w:rsidRDefault="004A73BF" w:rsidP="007D5AC1"/>
    <w:p w14:paraId="4AB274CD" w14:textId="77777777" w:rsidR="004A73BF" w:rsidRPr="00084487" w:rsidRDefault="004A73BF" w:rsidP="007D5AC1"/>
    <w:p w14:paraId="3B37CC31" w14:textId="77777777" w:rsidR="004A73BF" w:rsidRPr="00084487" w:rsidRDefault="004A73BF" w:rsidP="007D5AC1"/>
    <w:p w14:paraId="66A146F8" w14:textId="77777777" w:rsidR="004A73BF" w:rsidRPr="00084487" w:rsidRDefault="004A73BF" w:rsidP="007D5AC1"/>
    <w:p w14:paraId="542C89C2" w14:textId="77777777" w:rsidR="004A73BF" w:rsidRPr="00084487" w:rsidRDefault="004A73BF" w:rsidP="007D5AC1"/>
    <w:p w14:paraId="4BADC65F" w14:textId="77777777" w:rsidR="004A73BF" w:rsidRPr="00084487" w:rsidRDefault="004A73BF" w:rsidP="007D5AC1"/>
    <w:p w14:paraId="649FFDC1" w14:textId="77777777" w:rsidR="004A73BF" w:rsidRPr="00084487" w:rsidRDefault="004A73BF" w:rsidP="007D5AC1"/>
    <w:p w14:paraId="68D6CDBF" w14:textId="77777777" w:rsidR="004A73BF" w:rsidRPr="00084487" w:rsidRDefault="004A73BF" w:rsidP="007D5AC1"/>
    <w:p w14:paraId="13A0032A" w14:textId="77777777" w:rsidR="004A73BF" w:rsidRPr="00084487" w:rsidRDefault="004A73BF" w:rsidP="007D5AC1"/>
    <w:p w14:paraId="7CA60F83" w14:textId="77777777" w:rsidR="004A73BF" w:rsidRPr="00084487" w:rsidRDefault="004A73BF" w:rsidP="007D5AC1"/>
    <w:p w14:paraId="09AE09B5" w14:textId="77777777" w:rsidR="004A73BF" w:rsidRPr="00084487" w:rsidRDefault="004A73BF" w:rsidP="007D5AC1"/>
    <w:p w14:paraId="74B714A1" w14:textId="77777777" w:rsidR="004A73BF" w:rsidRPr="00084487" w:rsidRDefault="004A73BF" w:rsidP="007D5AC1"/>
    <w:p w14:paraId="2E9F6751" w14:textId="77777777" w:rsidR="004A73BF" w:rsidRPr="00084487" w:rsidRDefault="004A73BF" w:rsidP="007D5AC1"/>
    <w:p w14:paraId="344B4799" w14:textId="77777777" w:rsidR="004A73BF" w:rsidRPr="00084487" w:rsidRDefault="004A73BF" w:rsidP="007D5AC1"/>
    <w:p w14:paraId="470682C3" w14:textId="77777777" w:rsidR="004A73BF" w:rsidRPr="00084487" w:rsidRDefault="004A73BF" w:rsidP="007D5AC1"/>
    <w:p w14:paraId="5FD345EF" w14:textId="77777777" w:rsidR="004A73BF" w:rsidRPr="00084487" w:rsidRDefault="00F0441F" w:rsidP="00F0441F">
      <w:pPr>
        <w:tabs>
          <w:tab w:val="left" w:pos="3153"/>
        </w:tabs>
      </w:pPr>
      <w:r w:rsidRPr="00084487">
        <w:tab/>
      </w:r>
    </w:p>
    <w:p w14:paraId="472ECC86" w14:textId="77777777" w:rsidR="004A73BF" w:rsidRPr="00084487" w:rsidRDefault="004A73BF" w:rsidP="007D5AC1"/>
    <w:p w14:paraId="6968FD54" w14:textId="77777777" w:rsidR="004A73BF" w:rsidRPr="00084487" w:rsidRDefault="004A73BF" w:rsidP="007D5AC1"/>
    <w:p w14:paraId="7BCB78BF" w14:textId="77777777" w:rsidR="004A73BF" w:rsidRPr="00084487" w:rsidRDefault="004A73BF" w:rsidP="007D5AC1"/>
    <w:p w14:paraId="47E4338B" w14:textId="77777777" w:rsidR="004A73BF" w:rsidRPr="00084487" w:rsidRDefault="004A73BF" w:rsidP="007D5AC1"/>
    <w:p w14:paraId="189A3497" w14:textId="77777777" w:rsidR="004A73BF" w:rsidRPr="00084487" w:rsidRDefault="004A73BF" w:rsidP="007D5AC1"/>
    <w:p w14:paraId="6EE03734" w14:textId="77777777" w:rsidR="004A73BF" w:rsidRPr="00084487" w:rsidRDefault="004A73BF" w:rsidP="007D5AC1"/>
    <w:p w14:paraId="2AB2C87E" w14:textId="77777777" w:rsidR="004A73BF" w:rsidRPr="00084487" w:rsidRDefault="004A73BF" w:rsidP="007D5AC1"/>
    <w:p w14:paraId="27C25454" w14:textId="77777777" w:rsidR="004A73BF" w:rsidRPr="00084487" w:rsidRDefault="004A73BF" w:rsidP="007D5AC1"/>
    <w:p w14:paraId="6529EA16" w14:textId="77777777" w:rsidR="004A73BF" w:rsidRPr="00084487" w:rsidRDefault="004A73BF" w:rsidP="004A73BF">
      <w:pPr>
        <w:pStyle w:val="My"/>
        <w:jc w:val="right"/>
        <w:rPr>
          <w:rStyle w:val="sowc"/>
          <w:color w:val="333333"/>
          <w:lang w:val="en-US"/>
        </w:rPr>
      </w:pPr>
    </w:p>
    <w:p w14:paraId="14064A73" w14:textId="77777777" w:rsidR="004A73BF" w:rsidRPr="00084487" w:rsidRDefault="004A73BF" w:rsidP="007D5AC1"/>
    <w:p w14:paraId="5062EC4D" w14:textId="77777777" w:rsidR="004A73BF" w:rsidRPr="00084487" w:rsidRDefault="004A73BF" w:rsidP="007D5AC1"/>
    <w:p w14:paraId="7E102D98" w14:textId="77777777" w:rsidR="004A73BF" w:rsidRPr="00084487" w:rsidRDefault="004A73BF" w:rsidP="007D5AC1"/>
    <w:p w14:paraId="4DB22870" w14:textId="77777777" w:rsidR="004A73BF" w:rsidRPr="00084487" w:rsidRDefault="004A73BF" w:rsidP="007D5AC1"/>
    <w:p w14:paraId="46C63338" w14:textId="77777777" w:rsidR="004A73BF" w:rsidRPr="00084487" w:rsidRDefault="004A73BF" w:rsidP="007D5AC1"/>
    <w:p w14:paraId="3CA7BFB7" w14:textId="77777777" w:rsidR="004A73BF" w:rsidRPr="00084487" w:rsidRDefault="004A73BF" w:rsidP="007D5AC1"/>
    <w:p w14:paraId="0A729731" w14:textId="77777777" w:rsidR="004A73BF" w:rsidRPr="00084487" w:rsidRDefault="004A73BF" w:rsidP="007D5AC1"/>
    <w:p w14:paraId="691EDFC1" w14:textId="77777777" w:rsidR="004A73BF" w:rsidRPr="00084487" w:rsidRDefault="004A73BF" w:rsidP="007D5AC1"/>
    <w:p w14:paraId="607AEEB7" w14:textId="77777777" w:rsidR="004A73BF" w:rsidRPr="00084487" w:rsidRDefault="004A73BF" w:rsidP="007D5AC1"/>
    <w:p w14:paraId="6724C921" w14:textId="77777777" w:rsidR="004A73BF" w:rsidRPr="00084487" w:rsidRDefault="004A73BF" w:rsidP="007D5AC1"/>
    <w:p w14:paraId="0944F15A" w14:textId="77777777" w:rsidR="004A73BF" w:rsidRPr="00084487" w:rsidRDefault="004A73BF" w:rsidP="007D5AC1"/>
    <w:p w14:paraId="34EBAE90" w14:textId="77777777" w:rsidR="004A73BF" w:rsidRPr="00084487" w:rsidRDefault="004A73BF" w:rsidP="007D5AC1"/>
    <w:p w14:paraId="50948BE0" w14:textId="77777777" w:rsidR="004A73BF" w:rsidRPr="00084487" w:rsidRDefault="004A73BF" w:rsidP="007D5AC1"/>
    <w:p w14:paraId="6DC6E7BD" w14:textId="77777777" w:rsidR="004A73BF" w:rsidRPr="00084487" w:rsidRDefault="004A73BF" w:rsidP="007D5AC1"/>
    <w:p w14:paraId="02B535ED" w14:textId="77777777" w:rsidR="004A73BF" w:rsidRPr="00084487" w:rsidRDefault="004A73BF" w:rsidP="007D5AC1"/>
    <w:p w14:paraId="7CE266BD" w14:textId="77777777" w:rsidR="004A73BF" w:rsidRPr="00084487" w:rsidRDefault="004A73BF" w:rsidP="007D5AC1"/>
    <w:p w14:paraId="148C4FDC" w14:textId="77777777" w:rsidR="004A73BF" w:rsidRPr="00084487" w:rsidRDefault="004A73BF" w:rsidP="007D5AC1"/>
    <w:p w14:paraId="65E06464" w14:textId="77777777" w:rsidR="004A73BF" w:rsidRPr="00084487" w:rsidRDefault="004A73BF" w:rsidP="007D5AC1"/>
    <w:p w14:paraId="6C783661" w14:textId="77777777" w:rsidR="004A73BF" w:rsidRPr="00084487" w:rsidRDefault="004A73BF" w:rsidP="007D5AC1"/>
    <w:p w14:paraId="5ACB1036" w14:textId="77777777" w:rsidR="004A73BF" w:rsidRPr="00084487" w:rsidRDefault="004A73BF" w:rsidP="007D5AC1"/>
    <w:p w14:paraId="3B39D3E4" w14:textId="77777777" w:rsidR="004A73BF" w:rsidRPr="00084487" w:rsidRDefault="004A73BF" w:rsidP="007D5AC1"/>
    <w:p w14:paraId="3482975D" w14:textId="77777777" w:rsidR="004A73BF" w:rsidRPr="00084487" w:rsidRDefault="004A73BF" w:rsidP="007D5AC1"/>
    <w:p w14:paraId="10F593D8" w14:textId="77777777" w:rsidR="004A73BF" w:rsidRPr="00084487" w:rsidRDefault="004A73BF" w:rsidP="007D5AC1"/>
    <w:p w14:paraId="38357CC4" w14:textId="77777777" w:rsidR="004A73BF" w:rsidRPr="00084487" w:rsidRDefault="004A73BF" w:rsidP="007D5AC1"/>
    <w:p w14:paraId="770046FD" w14:textId="77777777" w:rsidR="004A73BF" w:rsidRPr="00084487" w:rsidRDefault="004A73BF" w:rsidP="007D5AC1"/>
    <w:p w14:paraId="60B0454E" w14:textId="77777777" w:rsidR="004A73BF" w:rsidRPr="00084487" w:rsidRDefault="004A73BF" w:rsidP="007D5AC1"/>
    <w:p w14:paraId="655FA2AA" w14:textId="77777777" w:rsidR="004A73BF" w:rsidRPr="00084487" w:rsidRDefault="004A73BF" w:rsidP="007D5AC1"/>
    <w:p w14:paraId="20F05217" w14:textId="77777777" w:rsidR="004A73BF" w:rsidRPr="00084487" w:rsidRDefault="004A73BF" w:rsidP="007D5AC1"/>
    <w:p w14:paraId="3E89F946" w14:textId="77777777" w:rsidR="004A73BF" w:rsidRPr="00084487" w:rsidRDefault="004A73BF" w:rsidP="007D5AC1"/>
    <w:p w14:paraId="4E2CBFC1" w14:textId="77777777" w:rsidR="004A73BF" w:rsidRPr="00084487" w:rsidRDefault="009D4515" w:rsidP="007D5AC1">
      <w:r>
        <w:rPr>
          <w:noProof/>
          <w:lang w:val="ru-RU" w:eastAsia="ru-RU"/>
        </w:rPr>
        <mc:AlternateContent>
          <mc:Choice Requires="wps">
            <w:drawing>
              <wp:anchor distT="36576" distB="36576" distL="36576" distR="36576" simplePos="0" relativeHeight="251656192" behindDoc="0" locked="0" layoutInCell="1" allowOverlap="1" wp14:anchorId="002C08B9" wp14:editId="34576252">
                <wp:simplePos x="0" y="0"/>
                <wp:positionH relativeFrom="column">
                  <wp:posOffset>457200</wp:posOffset>
                </wp:positionH>
                <wp:positionV relativeFrom="page">
                  <wp:posOffset>1371600</wp:posOffset>
                </wp:positionV>
                <wp:extent cx="6629400" cy="3771900"/>
                <wp:effectExtent l="0" t="0" r="0" b="0"/>
                <wp:wrapNone/>
                <wp:docPr id="4"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7719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0B71FE" w14:textId="77777777" w:rsidR="00151FD0" w:rsidRPr="00840E6C" w:rsidRDefault="003D1B6B" w:rsidP="00840E6C">
                            <w:pPr>
                              <w:pStyle w:val="Mysubhead"/>
                            </w:pPr>
                            <w:r w:rsidRPr="00840E6C">
                              <w:t>Heading 1</w:t>
                            </w:r>
                          </w:p>
                          <w:p w14:paraId="0920E25C" w14:textId="77777777" w:rsidR="003434D4" w:rsidRPr="00F71A3C" w:rsidRDefault="003434D4" w:rsidP="00E85D18">
                            <w:pPr>
                              <w:pStyle w:val="MyHeadtitle"/>
                              <w:rPr>
                                <w:rFonts w:ascii="Futura LT Book" w:hAnsi="Futura LT Book" w:cs="Times New Roman"/>
                                <w:b/>
                                <w:color w:val="333333"/>
                                <w:sz w:val="52"/>
                                <w:szCs w:val="52"/>
                              </w:rPr>
                            </w:pPr>
                          </w:p>
                          <w:p w14:paraId="4D98A908" w14:textId="77777777" w:rsidR="00151FD0" w:rsidRPr="002D3E5A" w:rsidRDefault="00151FD0" w:rsidP="002D3E5A">
                            <w:pPr>
                              <w:pStyle w:val="My"/>
                            </w:pPr>
                            <w:r w:rsidRPr="002D3E5A">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et feugiat nulla facilisis.</w:t>
                            </w:r>
                          </w:p>
                          <w:p w14:paraId="749967ED" w14:textId="77777777" w:rsidR="00151FD0" w:rsidRPr="00F71A3C" w:rsidRDefault="00151FD0" w:rsidP="00151FD0">
                            <w:pPr>
                              <w:pStyle w:val="My"/>
                              <w:rPr>
                                <w:rStyle w:val="sowc"/>
                                <w:color w:val="333333"/>
                                <w:lang w:val="en-US"/>
                              </w:rPr>
                            </w:pPr>
                          </w:p>
                          <w:p w14:paraId="3C34EF00" w14:textId="77777777" w:rsidR="00151FD0" w:rsidRPr="00F71A3C" w:rsidRDefault="00151FD0" w:rsidP="00151FD0">
                            <w:pPr>
                              <w:pStyle w:val="My"/>
                              <w:rPr>
                                <w:lang w:val="en-US"/>
                              </w:rPr>
                            </w:pPr>
                            <w:r w:rsidRPr="002D3E5A">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w:t>
                            </w:r>
                            <w:r w:rsidRPr="00F71A3C">
                              <w:rPr>
                                <w:lang w:val="en-US"/>
                              </w:rPr>
                              <w:t xml:space="preserve"> incidunt, ut labore et dolore magnam aliquam quaerat voluptatem. ut enim ad minima veniam.</w:t>
                            </w:r>
                          </w:p>
                          <w:p w14:paraId="55C1AF3C" w14:textId="77777777" w:rsidR="00151FD0" w:rsidRPr="00F71A3C" w:rsidRDefault="00151FD0" w:rsidP="00151FD0">
                            <w:pPr>
                              <w:pStyle w:val="My"/>
                              <w:rPr>
                                <w:rStyle w:val="sowc"/>
                                <w:color w:val="333333"/>
                                <w:lang w:val="en-US"/>
                              </w:rPr>
                            </w:pPr>
                          </w:p>
                          <w:p w14:paraId="026C81A5" w14:textId="77777777" w:rsidR="00151FD0" w:rsidRPr="00F71A3C" w:rsidRDefault="00151FD0" w:rsidP="00151FD0">
                            <w:pPr>
                              <w:pStyle w:val="My"/>
                              <w:rPr>
                                <w:lang w:val="en-US"/>
                              </w:rPr>
                            </w:pPr>
                            <w:r w:rsidRPr="00F71A3C">
                              <w:rPr>
                                <w:lang w:val="en-US"/>
                              </w:rPr>
                              <w:t>Sed ut perspiciatis, unde omnis iste natus error sit voluptatem accusantium doloremque laudantium,</w:t>
                            </w:r>
                            <w:r w:rsidRPr="00F71A3C">
                              <w:rPr>
                                <w:rStyle w:val="sowc"/>
                                <w:color w:val="333333"/>
                                <w:lang w:val="en-US"/>
                              </w:rPr>
                              <w:t xml:space="preserve"> </w:t>
                            </w:r>
                            <w:r w:rsidRPr="00F71A3C">
                              <w:rPr>
                                <w:rStyle w:val="howc"/>
                                <w:lang w:val="en-US"/>
                              </w:rPr>
                              <w:t>totam</w:t>
                            </w:r>
                            <w:r w:rsidRPr="00F71A3C">
                              <w:rPr>
                                <w:lang w:val="en-US"/>
                              </w:rPr>
                              <w:t xml:space="preserve"> rem aperiam eaque ipsa, quae ab illo inventore veritatis et quasi architecto beatae vitae dicta sunt, explicabo. nemo enim ipsam voluptatem, quia voluptas sit, aspernatur aut odit aut</w:t>
                            </w:r>
                            <w:r w:rsidRPr="00F71A3C">
                              <w:rPr>
                                <w:rStyle w:val="sowc"/>
                                <w:color w:val="333333"/>
                                <w:lang w:val="en-US"/>
                              </w:rPr>
                              <w:t xml:space="preserve"> </w:t>
                            </w:r>
                            <w:r w:rsidRPr="00F71A3C">
                              <w:rPr>
                                <w:rStyle w:val="howc"/>
                                <w:lang w:val="en-US"/>
                              </w:rPr>
                              <w:t>fugit,</w:t>
                            </w:r>
                            <w:r w:rsidRPr="00F71A3C">
                              <w:rPr>
                                <w:lang w:val="en-US"/>
                              </w:rPr>
                              <w:t xml:space="preserve"> sed quia consequuntur magni dolores eos, qui ratione voluptatem sequi nesciunt, neque porro quisquam est, qui dolorem ipsum, quia dolor sit, amet, consectetur, adipisci velit, sed quia non numquam eius modi</w:t>
                            </w:r>
                            <w:r w:rsidRPr="00F71A3C">
                              <w:rPr>
                                <w:rStyle w:val="sowc"/>
                                <w:color w:val="333333"/>
                                <w:lang w:val="en-US"/>
                              </w:rPr>
                              <w:t xml:space="preserve"> </w:t>
                            </w:r>
                            <w:r w:rsidRPr="00F71A3C">
                              <w:rPr>
                                <w:rStyle w:val="howc"/>
                                <w:lang w:val="en-US"/>
                              </w:rPr>
                              <w:t>tempora</w:t>
                            </w:r>
                            <w:r w:rsidRPr="00F71A3C">
                              <w:rPr>
                                <w:lang w:val="en-US"/>
                              </w:rPr>
                              <w:t xml:space="preserve"> incidunt, ut labore et dolore magnam aliquam quaerat voluptatem. ut enim ad minima veniam.</w:t>
                            </w:r>
                          </w:p>
                          <w:p w14:paraId="17B63930" w14:textId="77777777" w:rsidR="006F51FF" w:rsidRPr="00F71A3C" w:rsidRDefault="006F51FF" w:rsidP="00151FD0">
                            <w:pPr>
                              <w:pStyle w:val="My"/>
                              <w:rPr>
                                <w:szCs w:val="40"/>
                                <w:lang w:val="en-US"/>
                              </w:rPr>
                            </w:pPr>
                          </w:p>
                          <w:p w14:paraId="44BC9A4A" w14:textId="77777777" w:rsidR="00151FD0" w:rsidRPr="00F71A3C" w:rsidRDefault="00151FD0" w:rsidP="00151FD0">
                            <w:pPr>
                              <w:pStyle w:val="My"/>
                              <w:rPr>
                                <w:szCs w:val="40"/>
                                <w:lang w:val="en-US"/>
                              </w:rPr>
                            </w:pPr>
                            <w:r w:rsidRPr="00F71A3C">
                              <w:rPr>
                                <w:lang w:val="en-US"/>
                              </w:rPr>
                              <w:t>Sed ut perspiciatis, unde omnis iste natus error sit voluptatem accusantium doloremque laudantium,</w:t>
                            </w:r>
                            <w:r w:rsidRPr="00F71A3C">
                              <w:rPr>
                                <w:rStyle w:val="sowc"/>
                                <w:color w:val="333333"/>
                                <w:lang w:val="en-US"/>
                              </w:rPr>
                              <w:t xml:space="preserve"> </w:t>
                            </w:r>
                            <w:r w:rsidRPr="00F71A3C">
                              <w:rPr>
                                <w:rStyle w:val="howc"/>
                                <w:lang w:val="en-US"/>
                              </w:rPr>
                              <w:t>totam</w:t>
                            </w:r>
                            <w:r w:rsidRPr="00F71A3C">
                              <w:rPr>
                                <w:lang w:val="en-US"/>
                              </w:rPr>
                              <w:t xml:space="preserve"> rem aperiam eaque ipsa, quae ab illo inventore veritatis et quasi architecto bea</w:t>
                            </w:r>
                            <w:r w:rsidR="00CA494F" w:rsidRPr="00F71A3C">
                              <w:rPr>
                                <w:lang w:val="en-US"/>
                              </w:rPr>
                              <w:t xml:space="preserve"> inventore veritatis et quasi architecto beatae vitae dicta eos, qui ratione voluptatem sequi nesciunt, neque porro quisquam est, qui dolorem inventore veritatis et quasi architecto beatae vitae dicta eos, qui ratione voluptatem sequi nesciunt, neque porro quisquam est, qui dolorem inventore veritatis et quasi architecto beatae vitae dicta eos, qui ratione voluptatem sequi nesciunt, neque porro quisquam est, qui dolorem </w:t>
                            </w:r>
                            <w:r w:rsidRPr="00F71A3C">
                              <w:rPr>
                                <w:lang w:val="en-US"/>
                              </w:rPr>
                              <w:t>tae vitae dicta eos, qui ratione voluptatem sequi nesciunt, neque porro quisquam est, qui dolorem ipsum, quia dolor sit, amet, consectetur, adipisci velit, sed quia non numquam eius modi</w:t>
                            </w:r>
                            <w:r w:rsidRPr="00F71A3C">
                              <w:rPr>
                                <w:rStyle w:val="sowc"/>
                                <w:color w:val="333333"/>
                                <w:lang w:val="en-US"/>
                              </w:rPr>
                              <w:t xml:space="preserve"> </w:t>
                            </w:r>
                            <w:r w:rsidRPr="00F71A3C">
                              <w:rPr>
                                <w:rStyle w:val="howc"/>
                                <w:lang w:val="en-US"/>
                              </w:rPr>
                              <w:t>tempora</w:t>
                            </w:r>
                            <w:r w:rsidRPr="00F71A3C">
                              <w:rPr>
                                <w:lang w:val="en-US"/>
                              </w:rPr>
                              <w:t xml:space="preserve"> incidunt, ut labore et dolore ma</w:t>
                            </w:r>
                            <w:r w:rsidR="006F51FF" w:rsidRPr="00F71A3C">
                              <w:rPr>
                                <w:lang w:val="en-US"/>
                              </w:rPr>
                              <w:t>gnam aliquam quaerat voluptatem</w:t>
                            </w:r>
                            <w:r w:rsidRPr="00F71A3C">
                              <w:rPr>
                                <w:lang w:val="en-US"/>
                              </w:rPr>
                              <w:t xml:space="preserve"> ut enim ad minima veniam.</w:t>
                            </w:r>
                          </w:p>
                          <w:p w14:paraId="1277EE0A" w14:textId="77777777" w:rsidR="00151FD0" w:rsidRPr="00F71A3C" w:rsidRDefault="00151FD0" w:rsidP="00151FD0">
                            <w:pPr>
                              <w:pStyle w:val="MyHeadtitle"/>
                              <w:rPr>
                                <w:color w:val="333333"/>
                              </w:rPr>
                            </w:pPr>
                          </w:p>
                          <w:p w14:paraId="1DF3B15A" w14:textId="77777777" w:rsidR="00151FD0" w:rsidRPr="00F71A3C" w:rsidRDefault="00151FD0" w:rsidP="00151FD0">
                            <w:pPr>
                              <w:pStyle w:val="My"/>
                              <w:rPr>
                                <w:rStyle w:val="sowc"/>
                                <w:b/>
                                <w:color w:val="333333"/>
                                <w:lang w:val="en-US"/>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2C08B9" id="Text Box 219" o:spid="_x0000_s1028" type="#_x0000_t202" style="position:absolute;margin-left:36pt;margin-top:108pt;width:522pt;height:297pt;z-index:2516561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" filled="f" fillcolor="#fffffe" stroked="f" strokecolor="#212120" insetpen="t">
                <v:textbox inset="2.88pt,2.88pt,2.88pt,2.88pt">
                  <w:txbxContent>
                    <w:p w14:paraId="230B71FE" w14:textId="77777777" w:rsidR="00151FD0" w:rsidRPr="00840E6C" w:rsidRDefault="003D1B6B" w:rsidP="00840E6C">
                      <w:pPr>
                        <w:pStyle w:val="Mysubhead"/>
                      </w:pPr>
                      <w:r w:rsidRPr="00840E6C">
                        <w:t>Heading 1</w:t>
                      </w:r>
                    </w:p>
                    <w:p w14:paraId="0920E25C" w14:textId="77777777" w:rsidR="003434D4" w:rsidRPr="00F71A3C" w:rsidRDefault="003434D4" w:rsidP="00E85D18">
                      <w:pPr>
                        <w:pStyle w:val="MyHeadtitle"/>
                        <w:rPr>
                          <w:rFonts w:ascii="Futura LT Book" w:hAnsi="Futura LT Book" w:cs="Times New Roman"/>
                          <w:b/>
                          <w:color w:val="333333"/>
                          <w:sz w:val="52"/>
                          <w:szCs w:val="52"/>
                        </w:rPr>
                      </w:pPr>
                    </w:p>
                    <w:p w14:paraId="4D98A908" w14:textId="77777777" w:rsidR="00151FD0" w:rsidRPr="002D3E5A" w:rsidRDefault="00151FD0" w:rsidP="002D3E5A">
                      <w:pPr>
                        <w:pStyle w:val="My"/>
                      </w:pPr>
                      <w:r w:rsidRPr="002D3E5A">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et feugiat nulla facilisis.</w:t>
                      </w:r>
                    </w:p>
                    <w:p w14:paraId="749967ED" w14:textId="77777777" w:rsidR="00151FD0" w:rsidRPr="00F71A3C" w:rsidRDefault="00151FD0" w:rsidP="00151FD0">
                      <w:pPr>
                        <w:pStyle w:val="My"/>
                        <w:rPr>
                          <w:rStyle w:val="sowc"/>
                          <w:color w:val="333333"/>
                          <w:lang w:val="en-US"/>
                        </w:rPr>
                      </w:pPr>
                    </w:p>
                    <w:p w14:paraId="3C34EF00" w14:textId="77777777" w:rsidR="00151FD0" w:rsidRPr="00F71A3C" w:rsidRDefault="00151FD0" w:rsidP="00151FD0">
                      <w:pPr>
                        <w:pStyle w:val="My"/>
                        <w:rPr>
                          <w:lang w:val="en-US"/>
                        </w:rPr>
                      </w:pPr>
                      <w:r w:rsidRPr="002D3E5A">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w:t>
                      </w:r>
                      <w:r w:rsidRPr="00F71A3C">
                        <w:rPr>
                          <w:lang w:val="en-US"/>
                        </w:rPr>
                        <w:t xml:space="preserve"> incidunt, ut labore et dolore magnam aliquam quaerat voluptatem. ut enim ad minima veniam.</w:t>
                      </w:r>
                    </w:p>
                    <w:p w14:paraId="55C1AF3C" w14:textId="77777777" w:rsidR="00151FD0" w:rsidRPr="00F71A3C" w:rsidRDefault="00151FD0" w:rsidP="00151FD0">
                      <w:pPr>
                        <w:pStyle w:val="My"/>
                        <w:rPr>
                          <w:rStyle w:val="sowc"/>
                          <w:color w:val="333333"/>
                          <w:lang w:val="en-US"/>
                        </w:rPr>
                      </w:pPr>
                    </w:p>
                    <w:p w14:paraId="026C81A5" w14:textId="77777777" w:rsidR="00151FD0" w:rsidRPr="00F71A3C" w:rsidRDefault="00151FD0" w:rsidP="00151FD0">
                      <w:pPr>
                        <w:pStyle w:val="My"/>
                        <w:rPr>
                          <w:lang w:val="en-US"/>
                        </w:rPr>
                      </w:pPr>
                      <w:r w:rsidRPr="00F71A3C">
                        <w:rPr>
                          <w:lang w:val="en-US"/>
                        </w:rPr>
                        <w:t>Sed ut perspiciatis, unde omnis iste natus error sit voluptatem accusantium doloremque laudantium,</w:t>
                      </w:r>
                      <w:r w:rsidRPr="00F71A3C">
                        <w:rPr>
                          <w:rStyle w:val="sowc"/>
                          <w:color w:val="333333"/>
                          <w:lang w:val="en-US"/>
                        </w:rPr>
                        <w:t xml:space="preserve"> </w:t>
                      </w:r>
                      <w:r w:rsidRPr="00F71A3C">
                        <w:rPr>
                          <w:rStyle w:val="howc"/>
                          <w:lang w:val="en-US"/>
                        </w:rPr>
                        <w:t>totam</w:t>
                      </w:r>
                      <w:r w:rsidRPr="00F71A3C">
                        <w:rPr>
                          <w:lang w:val="en-US"/>
                        </w:rPr>
                        <w:t xml:space="preserve"> rem aperiam eaque ipsa, quae ab illo inventore veritatis et quasi architecto beatae vitae dicta sunt, explicabo. nemo enim ipsam voluptatem, quia voluptas sit, aspernatur aut odit aut</w:t>
                      </w:r>
                      <w:r w:rsidRPr="00F71A3C">
                        <w:rPr>
                          <w:rStyle w:val="sowc"/>
                          <w:color w:val="333333"/>
                          <w:lang w:val="en-US"/>
                        </w:rPr>
                        <w:t xml:space="preserve"> </w:t>
                      </w:r>
                      <w:r w:rsidRPr="00F71A3C">
                        <w:rPr>
                          <w:rStyle w:val="howc"/>
                          <w:lang w:val="en-US"/>
                        </w:rPr>
                        <w:t>fugit,</w:t>
                      </w:r>
                      <w:r w:rsidRPr="00F71A3C">
                        <w:rPr>
                          <w:lang w:val="en-US"/>
                        </w:rPr>
                        <w:t xml:space="preserve"> sed quia consequuntur magni dolores eos, qui ratione voluptatem sequi nesciunt, neque porro quisquam est, qui dolorem ipsum, quia dolor sit, amet, consectetur, adipisci velit, sed quia non numquam eius modi</w:t>
                      </w:r>
                      <w:r w:rsidRPr="00F71A3C">
                        <w:rPr>
                          <w:rStyle w:val="sowc"/>
                          <w:color w:val="333333"/>
                          <w:lang w:val="en-US"/>
                        </w:rPr>
                        <w:t xml:space="preserve"> </w:t>
                      </w:r>
                      <w:r w:rsidRPr="00F71A3C">
                        <w:rPr>
                          <w:rStyle w:val="howc"/>
                          <w:lang w:val="en-US"/>
                        </w:rPr>
                        <w:t>tempora</w:t>
                      </w:r>
                      <w:r w:rsidRPr="00F71A3C">
                        <w:rPr>
                          <w:lang w:val="en-US"/>
                        </w:rPr>
                        <w:t xml:space="preserve"> incidunt, ut labore et dolore magnam aliquam quaerat voluptatem. ut enim ad minima veniam.</w:t>
                      </w:r>
                    </w:p>
                    <w:p w14:paraId="17B63930" w14:textId="77777777" w:rsidR="006F51FF" w:rsidRPr="00F71A3C" w:rsidRDefault="006F51FF" w:rsidP="00151FD0">
                      <w:pPr>
                        <w:pStyle w:val="My"/>
                        <w:rPr>
                          <w:szCs w:val="40"/>
                          <w:lang w:val="en-US"/>
                        </w:rPr>
                      </w:pPr>
                    </w:p>
                    <w:p w14:paraId="44BC9A4A" w14:textId="77777777" w:rsidR="00151FD0" w:rsidRPr="00F71A3C" w:rsidRDefault="00151FD0" w:rsidP="00151FD0">
                      <w:pPr>
                        <w:pStyle w:val="My"/>
                        <w:rPr>
                          <w:szCs w:val="40"/>
                          <w:lang w:val="en-US"/>
                        </w:rPr>
                      </w:pPr>
                      <w:r w:rsidRPr="00F71A3C">
                        <w:rPr>
                          <w:lang w:val="en-US"/>
                        </w:rPr>
                        <w:t>Sed ut perspiciatis, unde omnis iste natus error sit voluptatem accusantium doloremque laudantium,</w:t>
                      </w:r>
                      <w:r w:rsidRPr="00F71A3C">
                        <w:rPr>
                          <w:rStyle w:val="sowc"/>
                          <w:color w:val="333333"/>
                          <w:lang w:val="en-US"/>
                        </w:rPr>
                        <w:t xml:space="preserve"> </w:t>
                      </w:r>
                      <w:r w:rsidRPr="00F71A3C">
                        <w:rPr>
                          <w:rStyle w:val="howc"/>
                          <w:lang w:val="en-US"/>
                        </w:rPr>
                        <w:t>totam</w:t>
                      </w:r>
                      <w:r w:rsidRPr="00F71A3C">
                        <w:rPr>
                          <w:lang w:val="en-US"/>
                        </w:rPr>
                        <w:t xml:space="preserve"> rem aperiam eaque ipsa, quae ab illo inventore veritatis et quasi architecto bea</w:t>
                      </w:r>
                      <w:r w:rsidR="00CA494F" w:rsidRPr="00F71A3C">
                        <w:rPr>
                          <w:lang w:val="en-US"/>
                        </w:rPr>
                        <w:t xml:space="preserve"> inventore veritatis et quasi architecto beatae vitae dicta eos, qui ratione voluptatem sequi nesciunt, neque porro quisquam est, qui dolorem inventore veritatis et quasi architecto beatae vitae dicta eos, qui ratione voluptatem sequi nesciunt, neque porro quisquam est, qui dolorem inventore veritatis et quasi architecto beatae vitae dicta eos, qui ratione voluptatem sequi nesciunt, neque porro quisquam est, qui dolorem </w:t>
                      </w:r>
                      <w:r w:rsidRPr="00F71A3C">
                        <w:rPr>
                          <w:lang w:val="en-US"/>
                        </w:rPr>
                        <w:t>tae vitae dicta eos, qui ratione voluptatem sequi nesciunt, neque porro quisquam est, qui dolorem ipsum, quia dolor sit, amet, consectetur, adipisci velit, sed quia non numquam eius modi</w:t>
                      </w:r>
                      <w:r w:rsidRPr="00F71A3C">
                        <w:rPr>
                          <w:rStyle w:val="sowc"/>
                          <w:color w:val="333333"/>
                          <w:lang w:val="en-US"/>
                        </w:rPr>
                        <w:t xml:space="preserve"> </w:t>
                      </w:r>
                      <w:r w:rsidRPr="00F71A3C">
                        <w:rPr>
                          <w:rStyle w:val="howc"/>
                          <w:lang w:val="en-US"/>
                        </w:rPr>
                        <w:t>tempora</w:t>
                      </w:r>
                      <w:r w:rsidRPr="00F71A3C">
                        <w:rPr>
                          <w:lang w:val="en-US"/>
                        </w:rPr>
                        <w:t xml:space="preserve"> incidunt, ut labore et dolore ma</w:t>
                      </w:r>
                      <w:r w:rsidR="006F51FF" w:rsidRPr="00F71A3C">
                        <w:rPr>
                          <w:lang w:val="en-US"/>
                        </w:rPr>
                        <w:t>gnam aliquam quaerat voluptatem</w:t>
                      </w:r>
                      <w:r w:rsidRPr="00F71A3C">
                        <w:rPr>
                          <w:lang w:val="en-US"/>
                        </w:rPr>
                        <w:t xml:space="preserve"> ut enim ad minima veniam.</w:t>
                      </w:r>
                    </w:p>
                    <w:p w14:paraId="1277EE0A" w14:textId="77777777" w:rsidR="00151FD0" w:rsidRPr="00F71A3C" w:rsidRDefault="00151FD0" w:rsidP="00151FD0">
                      <w:pPr>
                        <w:pStyle w:val="MyHeadtitle"/>
                        <w:rPr>
                          <w:color w:val="333333"/>
                        </w:rPr>
                      </w:pPr>
                    </w:p>
                    <w:p w14:paraId="1DF3B15A" w14:textId="77777777" w:rsidR="00151FD0" w:rsidRPr="00F71A3C" w:rsidRDefault="00151FD0" w:rsidP="00151FD0">
                      <w:pPr>
                        <w:pStyle w:val="My"/>
                        <w:rPr>
                          <w:rStyle w:val="sowc"/>
                          <w:b/>
                          <w:color w:val="333333"/>
                          <w:lang w:val="en-US"/>
                        </w:rPr>
                      </w:pPr>
                    </w:p>
                  </w:txbxContent>
                </v:textbox>
                <w10:wrap anchory="page"/>
              </v:shape>
            </w:pict>
          </mc:Fallback>
        </mc:AlternateContent>
      </w:r>
    </w:p>
    <w:p w14:paraId="25C53A56" w14:textId="77777777" w:rsidR="004A73BF" w:rsidRPr="00084487" w:rsidRDefault="004A73BF" w:rsidP="007D5AC1"/>
    <w:p w14:paraId="1A5BCC50" w14:textId="77777777" w:rsidR="004A73BF" w:rsidRPr="00084487" w:rsidRDefault="004A73BF" w:rsidP="007D5AC1"/>
    <w:p w14:paraId="4EB9CF16" w14:textId="77777777" w:rsidR="004A73BF" w:rsidRPr="00084487" w:rsidRDefault="004A73BF" w:rsidP="007D5AC1"/>
    <w:p w14:paraId="494A5768" w14:textId="77777777" w:rsidR="004A73BF" w:rsidRPr="00084487" w:rsidRDefault="004A73BF" w:rsidP="007D5AC1"/>
    <w:p w14:paraId="44081782" w14:textId="77777777" w:rsidR="00F0441F" w:rsidRPr="00084487" w:rsidRDefault="00F0441F" w:rsidP="007D5AC1"/>
    <w:p w14:paraId="057AB132" w14:textId="77777777" w:rsidR="00F0441F" w:rsidRPr="00084487" w:rsidRDefault="00F0441F" w:rsidP="007D5AC1"/>
    <w:p w14:paraId="4EEC6BE8" w14:textId="77777777" w:rsidR="00F0441F" w:rsidRPr="00084487" w:rsidRDefault="00F0441F" w:rsidP="007D5AC1"/>
    <w:p w14:paraId="5EF48B94" w14:textId="77777777" w:rsidR="00F0441F" w:rsidRPr="00084487" w:rsidRDefault="00F0441F" w:rsidP="007D5AC1"/>
    <w:p w14:paraId="669BA6F9" w14:textId="77777777" w:rsidR="00F0441F" w:rsidRPr="00084487" w:rsidRDefault="00F0441F" w:rsidP="007D5AC1"/>
    <w:p w14:paraId="7C61821C" w14:textId="77777777" w:rsidR="00F0441F" w:rsidRPr="00084487" w:rsidRDefault="00F0441F" w:rsidP="007D5AC1"/>
    <w:p w14:paraId="43C95C57" w14:textId="77777777" w:rsidR="00F0441F" w:rsidRPr="00084487" w:rsidRDefault="00F0441F" w:rsidP="007D5AC1"/>
    <w:p w14:paraId="1EE84C4D" w14:textId="77777777" w:rsidR="00664743" w:rsidRPr="00084487" w:rsidRDefault="00664743" w:rsidP="007D5AC1"/>
    <w:p w14:paraId="50C3DF84" w14:textId="77777777" w:rsidR="00664743" w:rsidRPr="00084487" w:rsidRDefault="00664743" w:rsidP="007D5AC1"/>
    <w:p w14:paraId="0562B7FA" w14:textId="77777777" w:rsidR="00F0441F" w:rsidRPr="00084487" w:rsidRDefault="00F0441F" w:rsidP="007D5AC1"/>
    <w:p w14:paraId="3738B050" w14:textId="77777777" w:rsidR="00F0441F" w:rsidRPr="00084487" w:rsidRDefault="00F0441F" w:rsidP="007D5AC1"/>
    <w:p w14:paraId="14D0B346" w14:textId="77777777" w:rsidR="00F0441F" w:rsidRPr="00084487" w:rsidRDefault="00F0441F" w:rsidP="007D5AC1"/>
    <w:p w14:paraId="257A3F7A" w14:textId="77777777" w:rsidR="00F0441F" w:rsidRPr="00084487" w:rsidRDefault="00F0441F" w:rsidP="007D5AC1"/>
    <w:p w14:paraId="5DE1E3E4" w14:textId="77777777" w:rsidR="00F0441F" w:rsidRPr="00084487" w:rsidRDefault="00F0441F" w:rsidP="007D5AC1"/>
    <w:p w14:paraId="3DF080FD" w14:textId="77777777" w:rsidR="00F0441F" w:rsidRPr="00084487" w:rsidRDefault="00F0441F" w:rsidP="007D5AC1"/>
    <w:p w14:paraId="4E91379C" w14:textId="77777777" w:rsidR="00F0441F" w:rsidRPr="00084487" w:rsidRDefault="00F0441F" w:rsidP="007D5AC1"/>
    <w:p w14:paraId="340F4360" w14:textId="77777777" w:rsidR="00F0441F" w:rsidRPr="00084487" w:rsidRDefault="00F0441F" w:rsidP="007D5AC1"/>
    <w:p w14:paraId="48987C56" w14:textId="77777777" w:rsidR="00F0441F" w:rsidRPr="00084487" w:rsidRDefault="00F0441F" w:rsidP="007D5AC1"/>
    <w:p w14:paraId="1CE6CD81" w14:textId="77777777" w:rsidR="00BE34C5" w:rsidRPr="00084487" w:rsidRDefault="009D4515" w:rsidP="007D5AC1">
      <w:r>
        <w:rPr>
          <w:noProof/>
          <w:lang w:val="ru-RU" w:eastAsia="ru-RU"/>
        </w:rPr>
        <w:drawing>
          <wp:anchor distT="0" distB="0" distL="114300" distR="114300" simplePos="0" relativeHeight="251660288" behindDoc="1" locked="0" layoutInCell="1" allowOverlap="1" wp14:anchorId="1763B7B7" wp14:editId="678B93C3">
            <wp:simplePos x="0" y="0"/>
            <wp:positionH relativeFrom="column">
              <wp:posOffset>2400300</wp:posOffset>
            </wp:positionH>
            <wp:positionV relativeFrom="paragraph">
              <wp:posOffset>146050</wp:posOffset>
            </wp:positionV>
            <wp:extent cx="4686300" cy="4213225"/>
            <wp:effectExtent l="0" t="0" r="0" b="0"/>
            <wp:wrapNone/>
            <wp:docPr id="576" name="Picture 57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4213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6694AB" w14:textId="77777777" w:rsidR="00BE34C5" w:rsidRPr="00084487" w:rsidRDefault="00BE34C5" w:rsidP="007D5AC1"/>
    <w:p w14:paraId="436256E9" w14:textId="77777777" w:rsidR="00BE34C5" w:rsidRPr="00084487" w:rsidRDefault="009D4515" w:rsidP="007D5AC1">
      <w:r>
        <w:rPr>
          <w:noProof/>
          <w:lang w:val="ru-RU" w:eastAsia="ru-RU"/>
        </w:rPr>
        <mc:AlternateContent>
          <mc:Choice Requires="wps">
            <w:drawing>
              <wp:anchor distT="36576" distB="36576" distL="36576" distR="36576" simplePos="0" relativeHeight="251658240" behindDoc="0" locked="0" layoutInCell="1" allowOverlap="1" wp14:anchorId="70B08717" wp14:editId="3F3B62BC">
                <wp:simplePos x="0" y="0"/>
                <wp:positionH relativeFrom="column">
                  <wp:posOffset>457200</wp:posOffset>
                </wp:positionH>
                <wp:positionV relativeFrom="page">
                  <wp:posOffset>5715000</wp:posOffset>
                </wp:positionV>
                <wp:extent cx="1600200" cy="3886200"/>
                <wp:effectExtent l="0" t="0" r="0" b="0"/>
                <wp:wrapNone/>
                <wp:docPr id="3" name="Text Box 4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886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58237FD4" w14:textId="77777777" w:rsidR="008C0F37" w:rsidRPr="00F71A3C" w:rsidRDefault="008C0F37" w:rsidP="002D3E5A">
                            <w:pPr>
                              <w:pStyle w:val="My"/>
                              <w:rPr>
                                <w:rStyle w:val="sowc"/>
                                <w:color w:val="333333"/>
                                <w:lang w:val="en-US"/>
                              </w:rPr>
                            </w:pPr>
                            <w:r w:rsidRPr="002D3E5A">
                              <w:t xml:space="preserve">Lorem ipsum dolor sit amet, consectetuer adipiscing elit, sed diam nonummy nibh euismod tincidunt ut laoreet dolore magna aliquam erat volutpat. Ut wisi enim ad minim veniam, </w:t>
                            </w:r>
                            <w:r w:rsidRPr="00840E6C">
                              <w:t>quis nostrud exerci tation ullamcorper suscipit lobortis nisl ut aliquip ex ea commodo consequat. Duis</w:t>
                            </w:r>
                            <w:r w:rsidRPr="00F71A3C">
                              <w:rPr>
                                <w:rStyle w:val="sowc"/>
                                <w:color w:val="333333"/>
                                <w:lang w:val="en-US"/>
                              </w:rPr>
                              <w:t xml:space="preserve"> autem vel eum iriure dolor in hendrerit in vulputate velit esse molestie consequat, vel illum dolore eu feugiat nulla facilisis at vero eros et accumsan et iusto odio dignissim qui blandit praesent luptatum zzril delenit augue duis dolore et feugiat nulla facilisis.</w:t>
                            </w:r>
                          </w:p>
                          <w:p w14:paraId="64EBDF73" w14:textId="77777777" w:rsidR="008C0F37" w:rsidRPr="00F71A3C" w:rsidRDefault="008C0F37" w:rsidP="002D3E5A">
                            <w:pPr>
                              <w:pStyle w:val="My"/>
                              <w:rPr>
                                <w:rStyle w:val="sowc"/>
                                <w:color w:val="333333"/>
                                <w:lang w:val="en-US"/>
                              </w:rPr>
                            </w:pPr>
                          </w:p>
                          <w:p w14:paraId="47E82D26" w14:textId="77777777" w:rsidR="008C0F37" w:rsidRPr="00F71A3C" w:rsidRDefault="008C0F37" w:rsidP="002D3E5A">
                            <w:pPr>
                              <w:pStyle w:val="My"/>
                            </w:pPr>
                            <w:r w:rsidRPr="00F71A3C">
                              <w:t>Sed ut perspiciatis, unde omnis iste natus error sit voluptatem accusantium doloremque laudantium,</w:t>
                            </w:r>
                            <w:r w:rsidRPr="00F71A3C">
                              <w:rPr>
                                <w:rStyle w:val="sowc"/>
                                <w:color w:val="333333"/>
                                <w:lang w:val="en-US"/>
                              </w:rPr>
                              <w:t xml:space="preserve"> </w:t>
                            </w:r>
                            <w:r w:rsidRPr="00F71A3C">
                              <w:rPr>
                                <w:rStyle w:val="howc"/>
                                <w:lang w:val="en-US"/>
                              </w:rPr>
                              <w:t>totam</w:t>
                            </w:r>
                            <w:r w:rsidRPr="00F71A3C">
                              <w:t xml:space="preserve"> rem aperiam eaque ipsa, quae ab illo inventore veritatis et quasi architecto beatae vitae dicta sunt, explicabo. nemo enim ipsam voluptatem, quia voluptas sit, aspernatur aut odit aut</w:t>
                            </w:r>
                            <w:r w:rsidRPr="00F71A3C">
                              <w:rPr>
                                <w:rStyle w:val="sowc"/>
                                <w:color w:val="333333"/>
                                <w:lang w:val="en-US"/>
                              </w:rPr>
                              <w:t xml:space="preserve"> </w:t>
                            </w:r>
                            <w:r w:rsidRPr="00F71A3C">
                              <w:rPr>
                                <w:rStyle w:val="howc"/>
                                <w:lang w:val="en-US"/>
                              </w:rPr>
                              <w:t>fugit,</w:t>
                            </w:r>
                            <w:r w:rsidRPr="00F71A3C">
                              <w:t xml:space="preserve"> sed quia consequuntur magni dolores eos, qui ratione voluptatem sequi nesciunt, neque porro quisquam est, qui dolorem ipsum, quia dolor sit, amet, consectetur, adipisci velit, sed quia non numquam eius modi</w:t>
                            </w:r>
                            <w:r w:rsidRPr="00F71A3C">
                              <w:rPr>
                                <w:rStyle w:val="sowc"/>
                                <w:color w:val="333333"/>
                                <w:lang w:val="en-US"/>
                              </w:rPr>
                              <w:t xml:space="preserve"> </w:t>
                            </w:r>
                            <w:r w:rsidRPr="00F71A3C">
                              <w:rPr>
                                <w:rStyle w:val="howc"/>
                                <w:lang w:val="en-US"/>
                              </w:rPr>
                              <w:t>tempora</w:t>
                            </w:r>
                            <w:r w:rsidRPr="00F71A3C">
                              <w:t xml:space="preserve"> incidunt, ut labore et dolore magnam aliquam quaerat voluptatem. ut enim ad minima veniam.</w:t>
                            </w:r>
                          </w:p>
                          <w:p w14:paraId="3118D3A3" w14:textId="77777777" w:rsidR="008C0F37" w:rsidRPr="00F71A3C" w:rsidRDefault="008C0F37" w:rsidP="002D3E5A">
                            <w:pPr>
                              <w:pStyle w:val="My"/>
                              <w:rPr>
                                <w:rStyle w:val="sowc"/>
                                <w:color w:val="333333"/>
                                <w:lang w:val="en-US"/>
                              </w:rPr>
                            </w:pPr>
                          </w:p>
                          <w:p w14:paraId="207BDCF9" w14:textId="77777777" w:rsidR="008C0F37" w:rsidRPr="00F71A3C" w:rsidRDefault="008C0F37" w:rsidP="002D3E5A">
                            <w:pPr>
                              <w:pStyle w:val="My"/>
                            </w:pPr>
                            <w:r w:rsidRPr="00F71A3C">
                              <w:t>Sed ut perspiciatis, unde omnis iste natus error sit voluptatem accusantium doloremque laudantium,</w:t>
                            </w:r>
                            <w:r w:rsidRPr="00F71A3C">
                              <w:rPr>
                                <w:rStyle w:val="sowc"/>
                                <w:color w:val="333333"/>
                                <w:lang w:val="en-US"/>
                              </w:rPr>
                              <w:t xml:space="preserve"> </w:t>
                            </w:r>
                            <w:r w:rsidRPr="00F71A3C">
                              <w:rPr>
                                <w:rStyle w:val="howc"/>
                                <w:lang w:val="en-US"/>
                              </w:rPr>
                              <w:t>totam</w:t>
                            </w:r>
                            <w:r w:rsidRPr="00F71A3C">
                              <w:t xml:space="preserve"> rem aperiam eaque ipsa, quae ab illo inventore veritatis et quasi architecto beatae vitae dicta sunt, explicabo. nemo enim ipsam voluptatem, quia voluptas sit, aspernatur aut odit aut</w:t>
                            </w:r>
                            <w:r w:rsidRPr="00F71A3C">
                              <w:rPr>
                                <w:rStyle w:val="sowc"/>
                                <w:color w:val="333333"/>
                                <w:lang w:val="en-US"/>
                              </w:rPr>
                              <w:t xml:space="preserve"> </w:t>
                            </w:r>
                            <w:r w:rsidRPr="00F71A3C">
                              <w:rPr>
                                <w:rStyle w:val="howc"/>
                                <w:lang w:val="en-US"/>
                              </w:rPr>
                              <w:t>fugit,</w:t>
                            </w:r>
                            <w:r w:rsidRPr="00F71A3C">
                              <w:t xml:space="preserve"> sed quia consequuntur magni dolores eos, qui ratione voluptatem sequi nesciunt, neque porro quisquam est, qui dolorem ipsum, quia dolor sit, amet, consectetur, adipisci velit, sed quia non numquam eius modi</w:t>
                            </w:r>
                            <w:r w:rsidRPr="00F71A3C">
                              <w:rPr>
                                <w:rStyle w:val="sowc"/>
                                <w:color w:val="333333"/>
                                <w:lang w:val="en-US"/>
                              </w:rPr>
                              <w:t xml:space="preserve"> </w:t>
                            </w:r>
                            <w:r w:rsidRPr="00F71A3C">
                              <w:rPr>
                                <w:rStyle w:val="howc"/>
                                <w:lang w:val="en-US"/>
                              </w:rPr>
                              <w:t>tempora</w:t>
                            </w:r>
                            <w:r w:rsidRPr="00F71A3C">
                              <w:t xml:space="preserve"> incidunt, ut labore et dolore magnam aliquam quaerat voluptatem. ut enim ad minima veniam.</w:t>
                            </w:r>
                          </w:p>
                          <w:p w14:paraId="4AD8FE3E" w14:textId="77777777" w:rsidR="008C0F37" w:rsidRPr="00F71A3C" w:rsidRDefault="008C0F37" w:rsidP="002D3E5A">
                            <w:pPr>
                              <w:pStyle w:val="My"/>
                            </w:pPr>
                          </w:p>
                          <w:p w14:paraId="019E7CCD" w14:textId="77777777" w:rsidR="008C0F37" w:rsidRPr="00F71A3C" w:rsidRDefault="008C0F37" w:rsidP="002D3E5A">
                            <w:pPr>
                              <w:pStyle w:val="My"/>
                            </w:pPr>
                            <w:r w:rsidRPr="00F71A3C">
                              <w:t>Sed ut perspiciatis, unde omnis iste natus error sit voluptatem accusantium doloremque laudantium,</w:t>
                            </w:r>
                            <w:r w:rsidRPr="00F71A3C">
                              <w:rPr>
                                <w:rStyle w:val="sowc"/>
                                <w:color w:val="333333"/>
                                <w:lang w:val="en-US"/>
                              </w:rPr>
                              <w:t xml:space="preserve"> </w:t>
                            </w:r>
                            <w:r w:rsidRPr="00F71A3C">
                              <w:rPr>
                                <w:rStyle w:val="howc"/>
                                <w:lang w:val="en-US"/>
                              </w:rPr>
                              <w:t>totam</w:t>
                            </w:r>
                            <w:r w:rsidRPr="00F71A3C">
                              <w:t xml:space="preserve"> rem aperiam eaque ipsa, quae ab illo inventore veritatis et quasi architecto bea inventore veritatis et quasi architecto beatae vitae dicta eos, qui ratione voluptatem sequi nesciunt, neque porro quisquam est, qui dolorem inventore veritatis et quasi architecto beatae vitae dicta eos, qui ratione voluptatem sequi nesciunt, neque porro quisquam est, qui dolorem inventore veritatis et quasi architecto beatae vitae dicta eos, qui ratione voluptatem sequi nesciunt, neque porro quisquam est, qui dolorem tae vitae dicta eos, qui ratione voluptatem sequi nesciunt, neque porro quisquam est, qui dolorem ipsum, quia dolor sit, amet, consectetur, adipisci velit, sed quia non numquam eius modi</w:t>
                            </w:r>
                            <w:r w:rsidRPr="00F71A3C">
                              <w:rPr>
                                <w:rStyle w:val="sowc"/>
                                <w:color w:val="333333"/>
                                <w:lang w:val="en-US"/>
                              </w:rPr>
                              <w:t xml:space="preserve"> </w:t>
                            </w:r>
                            <w:r w:rsidRPr="00F71A3C">
                              <w:rPr>
                                <w:rStyle w:val="howc"/>
                                <w:lang w:val="en-US"/>
                              </w:rPr>
                              <w:t>tempora</w:t>
                            </w:r>
                            <w:r w:rsidRPr="00F71A3C">
                              <w:t xml:space="preserve"> incidunt, ut labore et dolore magnam aliquam quaerat voluptatem ut enim ad minima veniam.</w:t>
                            </w:r>
                          </w:p>
                          <w:p w14:paraId="382663A5" w14:textId="77777777" w:rsidR="008C0F37" w:rsidRPr="00F71A3C" w:rsidRDefault="008C0F37" w:rsidP="002D3E5A">
                            <w:pPr>
                              <w:pStyle w:val="My"/>
                              <w:rPr>
                                <w:b/>
                              </w:rPr>
                            </w:pPr>
                          </w:p>
                          <w:p w14:paraId="33C97A00" w14:textId="77777777" w:rsidR="008C0F37" w:rsidRPr="00F71A3C" w:rsidRDefault="008C0F37" w:rsidP="002D3E5A">
                            <w:pPr>
                              <w:pStyle w:val="My"/>
                              <w:rPr>
                                <w:rStyle w:val="sowc"/>
                                <w:color w:val="333333"/>
                                <w:lang w:val="en-US"/>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B08717" id="Text Box 491" o:spid="_x0000_s1029" type="#_x0000_t202" style="position:absolute;margin-left:36pt;margin-top:450pt;width:126pt;height:306pt;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" filled="f" fillcolor="#fffffe" stroked="f" strokecolor="#212120" insetpen="t">
                <v:textbox inset="2.88pt,2.88pt,2.88pt,2.88pt">
                  <w:txbxContent>
                    <w:p w14:paraId="58237FD4" w14:textId="77777777" w:rsidR="008C0F37" w:rsidRPr="00F71A3C" w:rsidRDefault="008C0F37" w:rsidP="002D3E5A">
                      <w:pPr>
                        <w:pStyle w:val="My"/>
                        <w:rPr>
                          <w:rStyle w:val="sowc"/>
                          <w:color w:val="333333"/>
                          <w:lang w:val="en-US"/>
                        </w:rPr>
                      </w:pPr>
                      <w:r w:rsidRPr="002D3E5A">
                        <w:t xml:space="preserve">Lorem ipsum dolor sit amet, consectetuer adipiscing elit, sed diam nonummy nibh euismod tincidunt ut laoreet dolore magna aliquam erat volutpat. Ut wisi enim ad minim veniam, </w:t>
                      </w:r>
                      <w:r w:rsidRPr="00840E6C">
                        <w:t>quis nostrud exerci tation ullamcorper suscipit lobortis nisl ut aliquip ex ea commodo consequat. Duis</w:t>
                      </w:r>
                      <w:r w:rsidRPr="00F71A3C">
                        <w:rPr>
                          <w:rStyle w:val="sowc"/>
                          <w:color w:val="333333"/>
                          <w:lang w:val="en-US"/>
                        </w:rPr>
                        <w:t xml:space="preserve"> autem vel eum iriure dolor in hendrerit in vulputate velit esse molestie consequat, vel illum dolore eu feugiat nulla facilisis at vero eros et accumsan et iusto odio dignissim qui blandit praesent luptatum zzril delenit augue duis dolore et feugiat nulla facilisis.</w:t>
                      </w:r>
                    </w:p>
                    <w:p w14:paraId="64EBDF73" w14:textId="77777777" w:rsidR="008C0F37" w:rsidRPr="00F71A3C" w:rsidRDefault="008C0F37" w:rsidP="002D3E5A">
                      <w:pPr>
                        <w:pStyle w:val="My"/>
                        <w:rPr>
                          <w:rStyle w:val="sowc"/>
                          <w:color w:val="333333"/>
                          <w:lang w:val="en-US"/>
                        </w:rPr>
                      </w:pPr>
                    </w:p>
                    <w:p w14:paraId="47E82D26" w14:textId="77777777" w:rsidR="008C0F37" w:rsidRPr="00F71A3C" w:rsidRDefault="008C0F37" w:rsidP="002D3E5A">
                      <w:pPr>
                        <w:pStyle w:val="My"/>
                      </w:pPr>
                      <w:r w:rsidRPr="00F71A3C">
                        <w:t>Sed ut perspiciatis, unde omnis iste natus error sit voluptatem accusantium doloremque laudantium,</w:t>
                      </w:r>
                      <w:r w:rsidRPr="00F71A3C">
                        <w:rPr>
                          <w:rStyle w:val="sowc"/>
                          <w:color w:val="333333"/>
                          <w:lang w:val="en-US"/>
                        </w:rPr>
                        <w:t xml:space="preserve"> </w:t>
                      </w:r>
                      <w:r w:rsidRPr="00F71A3C">
                        <w:rPr>
                          <w:rStyle w:val="howc"/>
                          <w:lang w:val="en-US"/>
                        </w:rPr>
                        <w:t>totam</w:t>
                      </w:r>
                      <w:r w:rsidRPr="00F71A3C">
                        <w:t xml:space="preserve"> rem aperiam eaque ipsa, quae ab illo inventore veritatis et quasi architecto beatae vitae dicta sunt, explicabo. nemo enim ipsam voluptatem, quia voluptas sit, aspernatur aut odit aut</w:t>
                      </w:r>
                      <w:r w:rsidRPr="00F71A3C">
                        <w:rPr>
                          <w:rStyle w:val="sowc"/>
                          <w:color w:val="333333"/>
                          <w:lang w:val="en-US"/>
                        </w:rPr>
                        <w:t xml:space="preserve"> </w:t>
                      </w:r>
                      <w:r w:rsidRPr="00F71A3C">
                        <w:rPr>
                          <w:rStyle w:val="howc"/>
                          <w:lang w:val="en-US"/>
                        </w:rPr>
                        <w:t>fugit,</w:t>
                      </w:r>
                      <w:r w:rsidRPr="00F71A3C">
                        <w:t xml:space="preserve"> sed quia consequuntur magni dolores eos, qui ratione voluptatem sequi nesciunt, neque porro quisquam est, qui dolorem ipsum, quia dolor sit, amet, consectetur, adipisci velit, sed quia non numquam eius modi</w:t>
                      </w:r>
                      <w:r w:rsidRPr="00F71A3C">
                        <w:rPr>
                          <w:rStyle w:val="sowc"/>
                          <w:color w:val="333333"/>
                          <w:lang w:val="en-US"/>
                        </w:rPr>
                        <w:t xml:space="preserve"> </w:t>
                      </w:r>
                      <w:r w:rsidRPr="00F71A3C">
                        <w:rPr>
                          <w:rStyle w:val="howc"/>
                          <w:lang w:val="en-US"/>
                        </w:rPr>
                        <w:t>tempora</w:t>
                      </w:r>
                      <w:r w:rsidRPr="00F71A3C">
                        <w:t xml:space="preserve"> incidunt, ut labore et dolore magnam aliquam quaerat voluptatem. ut enim ad minima veniam.</w:t>
                      </w:r>
                    </w:p>
                    <w:p w14:paraId="3118D3A3" w14:textId="77777777" w:rsidR="008C0F37" w:rsidRPr="00F71A3C" w:rsidRDefault="008C0F37" w:rsidP="002D3E5A">
                      <w:pPr>
                        <w:pStyle w:val="My"/>
                        <w:rPr>
                          <w:rStyle w:val="sowc"/>
                          <w:color w:val="333333"/>
                          <w:lang w:val="en-US"/>
                        </w:rPr>
                      </w:pPr>
                    </w:p>
                    <w:p w14:paraId="207BDCF9" w14:textId="77777777" w:rsidR="008C0F37" w:rsidRPr="00F71A3C" w:rsidRDefault="008C0F37" w:rsidP="002D3E5A">
                      <w:pPr>
                        <w:pStyle w:val="My"/>
                      </w:pPr>
                      <w:r w:rsidRPr="00F71A3C">
                        <w:t>Sed ut perspiciatis, unde omnis iste natus error sit voluptatem accusantium doloremque laudantium,</w:t>
                      </w:r>
                      <w:r w:rsidRPr="00F71A3C">
                        <w:rPr>
                          <w:rStyle w:val="sowc"/>
                          <w:color w:val="333333"/>
                          <w:lang w:val="en-US"/>
                        </w:rPr>
                        <w:t xml:space="preserve"> </w:t>
                      </w:r>
                      <w:r w:rsidRPr="00F71A3C">
                        <w:rPr>
                          <w:rStyle w:val="howc"/>
                          <w:lang w:val="en-US"/>
                        </w:rPr>
                        <w:t>totam</w:t>
                      </w:r>
                      <w:r w:rsidRPr="00F71A3C">
                        <w:t xml:space="preserve"> rem aperiam eaque ipsa, quae ab illo inventore veritatis et quasi architecto beatae vitae dicta sunt, explicabo. nemo enim ipsam voluptatem, quia voluptas sit, aspernatur aut odit aut</w:t>
                      </w:r>
                      <w:r w:rsidRPr="00F71A3C">
                        <w:rPr>
                          <w:rStyle w:val="sowc"/>
                          <w:color w:val="333333"/>
                          <w:lang w:val="en-US"/>
                        </w:rPr>
                        <w:t xml:space="preserve"> </w:t>
                      </w:r>
                      <w:r w:rsidRPr="00F71A3C">
                        <w:rPr>
                          <w:rStyle w:val="howc"/>
                          <w:lang w:val="en-US"/>
                        </w:rPr>
                        <w:t>fugit,</w:t>
                      </w:r>
                      <w:r w:rsidRPr="00F71A3C">
                        <w:t xml:space="preserve"> sed quia consequuntur magni dolores eos, qui ratione voluptatem sequi nesciunt, neque porro quisquam est, qui dolorem ipsum, quia dolor sit, amet, consectetur, adipisci velit, sed quia non numquam eius modi</w:t>
                      </w:r>
                      <w:r w:rsidRPr="00F71A3C">
                        <w:rPr>
                          <w:rStyle w:val="sowc"/>
                          <w:color w:val="333333"/>
                          <w:lang w:val="en-US"/>
                        </w:rPr>
                        <w:t xml:space="preserve"> </w:t>
                      </w:r>
                      <w:r w:rsidRPr="00F71A3C">
                        <w:rPr>
                          <w:rStyle w:val="howc"/>
                          <w:lang w:val="en-US"/>
                        </w:rPr>
                        <w:t>tempora</w:t>
                      </w:r>
                      <w:r w:rsidRPr="00F71A3C">
                        <w:t xml:space="preserve"> incidunt, ut labore et dolore magnam aliquam quaerat voluptatem. ut enim ad minima veniam.</w:t>
                      </w:r>
                    </w:p>
                    <w:p w14:paraId="4AD8FE3E" w14:textId="77777777" w:rsidR="008C0F37" w:rsidRPr="00F71A3C" w:rsidRDefault="008C0F37" w:rsidP="002D3E5A">
                      <w:pPr>
                        <w:pStyle w:val="My"/>
                      </w:pPr>
                    </w:p>
                    <w:p w14:paraId="019E7CCD" w14:textId="77777777" w:rsidR="008C0F37" w:rsidRPr="00F71A3C" w:rsidRDefault="008C0F37" w:rsidP="002D3E5A">
                      <w:pPr>
                        <w:pStyle w:val="My"/>
                      </w:pPr>
                      <w:r w:rsidRPr="00F71A3C">
                        <w:t>Sed ut perspiciatis, unde omnis iste natus error sit voluptatem accusantium doloremque laudantium,</w:t>
                      </w:r>
                      <w:r w:rsidRPr="00F71A3C">
                        <w:rPr>
                          <w:rStyle w:val="sowc"/>
                          <w:color w:val="333333"/>
                          <w:lang w:val="en-US"/>
                        </w:rPr>
                        <w:t xml:space="preserve"> </w:t>
                      </w:r>
                      <w:r w:rsidRPr="00F71A3C">
                        <w:rPr>
                          <w:rStyle w:val="howc"/>
                          <w:lang w:val="en-US"/>
                        </w:rPr>
                        <w:t>totam</w:t>
                      </w:r>
                      <w:r w:rsidRPr="00F71A3C">
                        <w:t xml:space="preserve"> rem aperiam eaque ipsa, quae ab illo inventore veritatis et quasi architecto bea inventore veritatis et quasi architecto beatae vitae dicta eos, qui ratione voluptatem sequi nesciunt, neque porro quisquam est, qui dolorem inventore veritatis et quasi architecto beatae vitae dicta eos, qui ratione voluptatem sequi nesciunt, neque porro quisquam est, qui dolorem inventore veritatis et quasi architecto beatae vitae dicta eos, qui ratione voluptatem sequi nesciunt, neque porro quisquam est, qui dolorem tae vitae dicta eos, qui ratione voluptatem sequi nesciunt, neque porro quisquam est, qui dolorem ipsum, quia dolor sit, amet, consectetur, adipisci velit, sed quia non numquam eius modi</w:t>
                      </w:r>
                      <w:r w:rsidRPr="00F71A3C">
                        <w:rPr>
                          <w:rStyle w:val="sowc"/>
                          <w:color w:val="333333"/>
                          <w:lang w:val="en-US"/>
                        </w:rPr>
                        <w:t xml:space="preserve"> </w:t>
                      </w:r>
                      <w:r w:rsidRPr="00F71A3C">
                        <w:rPr>
                          <w:rStyle w:val="howc"/>
                          <w:lang w:val="en-US"/>
                        </w:rPr>
                        <w:t>tempora</w:t>
                      </w:r>
                      <w:r w:rsidRPr="00F71A3C">
                        <w:t xml:space="preserve"> incidunt, ut labore et dolore magnam aliquam quaerat voluptatem ut enim ad minima veniam.</w:t>
                      </w:r>
                    </w:p>
                    <w:p w14:paraId="382663A5" w14:textId="77777777" w:rsidR="008C0F37" w:rsidRPr="00F71A3C" w:rsidRDefault="008C0F37" w:rsidP="002D3E5A">
                      <w:pPr>
                        <w:pStyle w:val="My"/>
                        <w:rPr>
                          <w:b/>
                        </w:rPr>
                      </w:pPr>
                    </w:p>
                    <w:p w14:paraId="33C97A00" w14:textId="77777777" w:rsidR="008C0F37" w:rsidRPr="00F71A3C" w:rsidRDefault="008C0F37" w:rsidP="002D3E5A">
                      <w:pPr>
                        <w:pStyle w:val="My"/>
                        <w:rPr>
                          <w:rStyle w:val="sowc"/>
                          <w:color w:val="333333"/>
                          <w:lang w:val="en-US"/>
                        </w:rPr>
                      </w:pPr>
                    </w:p>
                  </w:txbxContent>
                </v:textbox>
                <w10:wrap anchory="page"/>
              </v:shape>
            </w:pict>
          </mc:Fallback>
        </mc:AlternateContent>
      </w:r>
    </w:p>
    <w:p w14:paraId="2EAD0CFA" w14:textId="77777777" w:rsidR="00F0441F" w:rsidRPr="00084487" w:rsidRDefault="00F0441F" w:rsidP="007D5AC1"/>
    <w:p w14:paraId="3FD78E9D" w14:textId="77777777" w:rsidR="00F0441F" w:rsidRPr="00084487" w:rsidRDefault="00F0441F" w:rsidP="007D5AC1"/>
    <w:p w14:paraId="4B86F4ED" w14:textId="77777777" w:rsidR="00664743" w:rsidRPr="00084487" w:rsidRDefault="00664743" w:rsidP="007D5AC1"/>
    <w:p w14:paraId="136F046A" w14:textId="77777777" w:rsidR="00664743" w:rsidRPr="00084487" w:rsidRDefault="00664743" w:rsidP="007D5AC1"/>
    <w:p w14:paraId="25090198" w14:textId="77777777" w:rsidR="00664743" w:rsidRPr="00084487" w:rsidRDefault="00664743" w:rsidP="007D5AC1"/>
    <w:p w14:paraId="658EE8B4" w14:textId="77777777" w:rsidR="00664743" w:rsidRPr="00084487" w:rsidRDefault="00664743" w:rsidP="007D5AC1"/>
    <w:p w14:paraId="36821BFB" w14:textId="77777777" w:rsidR="00664743" w:rsidRPr="00084487" w:rsidRDefault="00664743" w:rsidP="007D5AC1"/>
    <w:p w14:paraId="387836D0" w14:textId="77777777" w:rsidR="00664743" w:rsidRPr="00084487" w:rsidRDefault="00664743" w:rsidP="007D5AC1"/>
    <w:p w14:paraId="76DBA01A" w14:textId="77777777" w:rsidR="00664743" w:rsidRPr="00084487" w:rsidRDefault="00664743" w:rsidP="007D5AC1"/>
    <w:p w14:paraId="6299FDC7" w14:textId="77777777" w:rsidR="00664743" w:rsidRPr="00084487" w:rsidRDefault="00664743" w:rsidP="007D5AC1"/>
    <w:p w14:paraId="48A9B0B5" w14:textId="77777777" w:rsidR="00664743" w:rsidRPr="00084487" w:rsidRDefault="00664743" w:rsidP="007D5AC1"/>
    <w:p w14:paraId="30ECDB6F" w14:textId="77777777" w:rsidR="00664743" w:rsidRPr="00084487" w:rsidRDefault="00664743" w:rsidP="007D5AC1"/>
    <w:p w14:paraId="09AAF656" w14:textId="77777777" w:rsidR="00664743" w:rsidRPr="00084487" w:rsidRDefault="00664743" w:rsidP="007D5AC1"/>
    <w:p w14:paraId="7EB8FFE1" w14:textId="77777777" w:rsidR="00664743" w:rsidRPr="00084487" w:rsidRDefault="00664743" w:rsidP="007D5AC1"/>
    <w:p w14:paraId="1A3D5540" w14:textId="77777777" w:rsidR="00664743" w:rsidRPr="00084487" w:rsidRDefault="00664743" w:rsidP="007D5AC1"/>
    <w:p w14:paraId="3DFC2B20" w14:textId="77777777" w:rsidR="00664743" w:rsidRPr="00084487" w:rsidRDefault="00664743" w:rsidP="007D5AC1"/>
    <w:p w14:paraId="0E0F5148" w14:textId="77777777" w:rsidR="00664743" w:rsidRPr="00084487" w:rsidRDefault="00664743" w:rsidP="007D5AC1"/>
    <w:p w14:paraId="7CADE4C9" w14:textId="77777777" w:rsidR="00664743" w:rsidRPr="00084487" w:rsidRDefault="002D2E2F" w:rsidP="002D2E2F">
      <w:pPr>
        <w:tabs>
          <w:tab w:val="left" w:pos="9012"/>
        </w:tabs>
      </w:pPr>
      <w:r w:rsidRPr="00084487">
        <w:tab/>
      </w:r>
    </w:p>
    <w:p w14:paraId="362EE49D" w14:textId="77777777" w:rsidR="00664743" w:rsidRPr="00084487" w:rsidRDefault="00664743" w:rsidP="007D5AC1"/>
    <w:p w14:paraId="40051C99" w14:textId="77777777" w:rsidR="00664743" w:rsidRPr="00084487" w:rsidRDefault="00664743" w:rsidP="007D5AC1"/>
    <w:p w14:paraId="1F26F0F3" w14:textId="77777777" w:rsidR="00664743" w:rsidRPr="00084487" w:rsidRDefault="00664743" w:rsidP="007D5AC1"/>
    <w:p w14:paraId="33F66C2D" w14:textId="77777777" w:rsidR="00664743" w:rsidRPr="00084487" w:rsidRDefault="00664743" w:rsidP="007D5AC1"/>
    <w:p w14:paraId="0FA0C248" w14:textId="77777777" w:rsidR="00664743" w:rsidRPr="00084487" w:rsidRDefault="009D4515" w:rsidP="007D5AC1">
      <w:r>
        <w:rPr>
          <w:noProof/>
          <w:lang w:val="ru-RU" w:eastAsia="ru-RU"/>
        </w:rPr>
        <w:lastRenderedPageBreak/>
        <w:drawing>
          <wp:anchor distT="0" distB="0" distL="114300" distR="114300" simplePos="0" relativeHeight="251661312" behindDoc="1" locked="0" layoutInCell="1" allowOverlap="1" wp14:anchorId="644796FE" wp14:editId="2978802B">
            <wp:simplePos x="0" y="0"/>
            <wp:positionH relativeFrom="column">
              <wp:posOffset>-114300</wp:posOffset>
            </wp:positionH>
            <wp:positionV relativeFrom="paragraph">
              <wp:posOffset>-1082040</wp:posOffset>
            </wp:positionV>
            <wp:extent cx="7772400" cy="2885440"/>
            <wp:effectExtent l="0" t="0" r="0" b="0"/>
            <wp:wrapNone/>
            <wp:docPr id="577" name="Picture 57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2400" cy="2885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4A0605" w14:textId="77777777" w:rsidR="00664743" w:rsidRPr="00084487" w:rsidRDefault="00664743" w:rsidP="007D5AC1"/>
    <w:p w14:paraId="23D5BAB2" w14:textId="77777777" w:rsidR="00664743" w:rsidRPr="00084487" w:rsidRDefault="00664743" w:rsidP="007D5AC1"/>
    <w:p w14:paraId="59680013" w14:textId="77777777" w:rsidR="00664743" w:rsidRPr="00084487" w:rsidRDefault="009D4515" w:rsidP="007D5AC1">
      <w:r>
        <w:rPr>
          <w:noProof/>
          <w:lang w:val="ru-RU" w:eastAsia="ru-RU"/>
        </w:rPr>
        <mc:AlternateContent>
          <mc:Choice Requires="wps">
            <w:drawing>
              <wp:anchor distT="36576" distB="36576" distL="36576" distR="36576" simplePos="0" relativeHeight="251655168" behindDoc="0" locked="0" layoutInCell="1" allowOverlap="1" wp14:anchorId="0ED9A8B2" wp14:editId="4F297B8C">
                <wp:simplePos x="0" y="0"/>
                <wp:positionH relativeFrom="column">
                  <wp:posOffset>571500</wp:posOffset>
                </wp:positionH>
                <wp:positionV relativeFrom="page">
                  <wp:posOffset>1257300</wp:posOffset>
                </wp:positionV>
                <wp:extent cx="6400800" cy="8001000"/>
                <wp:effectExtent l="0" t="0" r="0" b="0"/>
                <wp:wrapNone/>
                <wp:docPr id="2"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80010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1DB509C" w14:textId="77777777" w:rsidR="00AB16C9" w:rsidRDefault="00AB16C9" w:rsidP="00840E6C">
                            <w:pPr>
                              <w:pStyle w:val="MyHeadtitle"/>
                            </w:pPr>
                            <w:r w:rsidRPr="00F71A3C">
                              <w:t>Heading 2</w:t>
                            </w:r>
                          </w:p>
                          <w:p w14:paraId="15B04D5C" w14:textId="77777777" w:rsidR="00840E6C" w:rsidRPr="00F71A3C" w:rsidRDefault="00840E6C" w:rsidP="00840E6C">
                            <w:pPr>
                              <w:pStyle w:val="MyHeadtitle"/>
                            </w:pPr>
                          </w:p>
                          <w:p w14:paraId="27949059" w14:textId="77777777" w:rsidR="00AB16C9" w:rsidRPr="002D3E5A" w:rsidRDefault="00AB16C9" w:rsidP="002D3E5A">
                            <w:pPr>
                              <w:pStyle w:val="My"/>
                              <w:rPr>
                                <w:rStyle w:val="sowc"/>
                                <w:color w:val="333333"/>
                              </w:rPr>
                            </w:pPr>
                            <w:r w:rsidRPr="002D3E5A">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et feugiat nulla facilisis.</w:t>
                            </w:r>
                          </w:p>
                          <w:p w14:paraId="09727C94" w14:textId="77777777" w:rsidR="00AB16C9" w:rsidRPr="002D3E5A" w:rsidRDefault="00AB16C9" w:rsidP="002D3E5A">
                            <w:pPr>
                              <w:pStyle w:val="My"/>
                              <w:rPr>
                                <w:rStyle w:val="sowc"/>
                                <w:color w:val="333333"/>
                              </w:rPr>
                            </w:pPr>
                          </w:p>
                          <w:p w14:paraId="0821EFDE" w14:textId="77777777" w:rsidR="00AB16C9" w:rsidRPr="002D3E5A" w:rsidRDefault="00AB16C9" w:rsidP="002D3E5A">
                            <w:pPr>
                              <w:pStyle w:val="My"/>
                            </w:pPr>
                            <w:r w:rsidRPr="002D3E5A">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w:t>
                            </w:r>
                          </w:p>
                          <w:p w14:paraId="18FBD0AC" w14:textId="77777777" w:rsidR="006F51FF" w:rsidRPr="002D3E5A" w:rsidRDefault="006F51FF" w:rsidP="002D3E5A">
                            <w:pPr>
                              <w:pStyle w:val="My"/>
                            </w:pPr>
                          </w:p>
                          <w:p w14:paraId="0F8112BB" w14:textId="77777777" w:rsidR="006F51FF" w:rsidRPr="002D3E5A" w:rsidRDefault="006F51FF" w:rsidP="002D3E5A">
                            <w:pPr>
                              <w:pStyle w:val="My"/>
                              <w:rPr>
                                <w:rStyle w:val="sowc"/>
                                <w:color w:val="333333"/>
                              </w:rPr>
                            </w:pPr>
                            <w:r w:rsidRPr="002D3E5A">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et feugiat nulla facilisis.</w:t>
                            </w:r>
                          </w:p>
                          <w:p w14:paraId="65B844E8" w14:textId="77777777" w:rsidR="006F51FF" w:rsidRPr="002D3E5A" w:rsidRDefault="006F51FF" w:rsidP="002D3E5A">
                            <w:pPr>
                              <w:pStyle w:val="My"/>
                              <w:rPr>
                                <w:rStyle w:val="sowc"/>
                                <w:color w:val="333333"/>
                              </w:rPr>
                            </w:pPr>
                          </w:p>
                          <w:p w14:paraId="6938623A" w14:textId="77777777" w:rsidR="006F51FF" w:rsidRPr="00F71A3C" w:rsidRDefault="006F51FF" w:rsidP="002D3E5A">
                            <w:pPr>
                              <w:pStyle w:val="My"/>
                              <w:rPr>
                                <w:szCs w:val="40"/>
                                <w:lang w:val="en-US"/>
                              </w:rPr>
                            </w:pPr>
                            <w:r w:rsidRPr="002D3E5A">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w:t>
                            </w:r>
                            <w:r w:rsidRPr="00F71A3C">
                              <w:rPr>
                                <w:lang w:val="en-US"/>
                              </w:rPr>
                              <w:t xml:space="preserve"> sequi nesciunt, neque porro quisquam est, qui dolorem ipsum, quia dolor sit, amet, consectetur, adipisci velit, sed quia non numquam eius modi</w:t>
                            </w:r>
                            <w:r w:rsidRPr="00F71A3C">
                              <w:rPr>
                                <w:rStyle w:val="sowc"/>
                                <w:color w:val="333333"/>
                                <w:lang w:val="en-US"/>
                              </w:rPr>
                              <w:t xml:space="preserve"> </w:t>
                            </w:r>
                            <w:r w:rsidRPr="00F71A3C">
                              <w:rPr>
                                <w:rStyle w:val="howc"/>
                                <w:lang w:val="en-US"/>
                              </w:rPr>
                              <w:t>tempora</w:t>
                            </w:r>
                            <w:r w:rsidRPr="00F71A3C">
                              <w:rPr>
                                <w:lang w:val="en-US"/>
                              </w:rPr>
                              <w:t xml:space="preserve"> incidunt, ut labore et dolore magnam aliquam quaerat voluptatem. ut enim ad minima</w:t>
                            </w:r>
                          </w:p>
                          <w:p w14:paraId="331D4521" w14:textId="77777777" w:rsidR="00AB16C9" w:rsidRPr="00F71A3C" w:rsidRDefault="00AB16C9" w:rsidP="00AB16C9">
                            <w:pPr>
                              <w:pStyle w:val="My"/>
                              <w:rPr>
                                <w:rStyle w:val="sowc"/>
                                <w:color w:val="333333"/>
                                <w:lang w:val="en-US"/>
                              </w:rPr>
                            </w:pPr>
                          </w:p>
                          <w:p w14:paraId="04F1D8B6" w14:textId="77777777" w:rsidR="00AB16C9" w:rsidRPr="00F71A3C" w:rsidRDefault="00AB16C9" w:rsidP="00AB16C9">
                            <w:pPr>
                              <w:pStyle w:val="MyHeadtitle"/>
                              <w:rPr>
                                <w:color w:val="333333"/>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D9A8B2" id="Text Box 150" o:spid="_x0000_s1030" type="#_x0000_t202" style="position:absolute;margin-left:45pt;margin-top:99pt;width:7in;height:630pt;z-index:2516551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" filled="f" fillcolor="#fffffe" stroked="f" strokecolor="#212120" insetpen="t">
                <v:textbox inset="2.88pt,2.88pt,2.88pt,2.88pt">
                  <w:txbxContent>
                    <w:p w14:paraId="41DB509C" w14:textId="77777777" w:rsidR="00AB16C9" w:rsidRDefault="00AB16C9" w:rsidP="00840E6C">
                      <w:pPr>
                        <w:pStyle w:val="MyHeadtitle"/>
                      </w:pPr>
                      <w:r w:rsidRPr="00F71A3C">
                        <w:t>Heading 2</w:t>
                      </w:r>
                    </w:p>
                    <w:p w14:paraId="15B04D5C" w14:textId="77777777" w:rsidR="00840E6C" w:rsidRPr="00F71A3C" w:rsidRDefault="00840E6C" w:rsidP="00840E6C">
                      <w:pPr>
                        <w:pStyle w:val="MyHeadtitle"/>
                      </w:pPr>
                    </w:p>
                    <w:p w14:paraId="27949059" w14:textId="77777777" w:rsidR="00AB16C9" w:rsidRPr="002D3E5A" w:rsidRDefault="00AB16C9" w:rsidP="002D3E5A">
                      <w:pPr>
                        <w:pStyle w:val="My"/>
                        <w:rPr>
                          <w:rStyle w:val="sowc"/>
                          <w:color w:val="333333"/>
                        </w:rPr>
                      </w:pPr>
                      <w:r w:rsidRPr="002D3E5A">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et feugiat nulla facilisis.</w:t>
                      </w:r>
                    </w:p>
                    <w:p w14:paraId="09727C94" w14:textId="77777777" w:rsidR="00AB16C9" w:rsidRPr="002D3E5A" w:rsidRDefault="00AB16C9" w:rsidP="002D3E5A">
                      <w:pPr>
                        <w:pStyle w:val="My"/>
                        <w:rPr>
                          <w:rStyle w:val="sowc"/>
                          <w:color w:val="333333"/>
                        </w:rPr>
                      </w:pPr>
                    </w:p>
                    <w:p w14:paraId="0821EFDE" w14:textId="77777777" w:rsidR="00AB16C9" w:rsidRPr="002D3E5A" w:rsidRDefault="00AB16C9" w:rsidP="002D3E5A">
                      <w:pPr>
                        <w:pStyle w:val="My"/>
                      </w:pPr>
                      <w:r w:rsidRPr="002D3E5A">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w:t>
                      </w:r>
                    </w:p>
                    <w:p w14:paraId="18FBD0AC" w14:textId="77777777" w:rsidR="006F51FF" w:rsidRPr="002D3E5A" w:rsidRDefault="006F51FF" w:rsidP="002D3E5A">
                      <w:pPr>
                        <w:pStyle w:val="My"/>
                      </w:pPr>
                    </w:p>
                    <w:p w14:paraId="0F8112BB" w14:textId="77777777" w:rsidR="006F51FF" w:rsidRPr="002D3E5A" w:rsidRDefault="006F51FF" w:rsidP="002D3E5A">
                      <w:pPr>
                        <w:pStyle w:val="My"/>
                        <w:rPr>
                          <w:rStyle w:val="sowc"/>
                          <w:color w:val="333333"/>
                        </w:rPr>
                      </w:pPr>
                      <w:r w:rsidRPr="002D3E5A">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et feugiat nulla facilisis.</w:t>
                      </w:r>
                    </w:p>
                    <w:p w14:paraId="65B844E8" w14:textId="77777777" w:rsidR="006F51FF" w:rsidRPr="002D3E5A" w:rsidRDefault="006F51FF" w:rsidP="002D3E5A">
                      <w:pPr>
                        <w:pStyle w:val="My"/>
                        <w:rPr>
                          <w:rStyle w:val="sowc"/>
                          <w:color w:val="333333"/>
                        </w:rPr>
                      </w:pPr>
                    </w:p>
                    <w:p w14:paraId="6938623A" w14:textId="77777777" w:rsidR="006F51FF" w:rsidRPr="00F71A3C" w:rsidRDefault="006F51FF" w:rsidP="002D3E5A">
                      <w:pPr>
                        <w:pStyle w:val="My"/>
                        <w:rPr>
                          <w:szCs w:val="40"/>
                          <w:lang w:val="en-US"/>
                        </w:rPr>
                      </w:pPr>
                      <w:r w:rsidRPr="002D3E5A">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w:t>
                      </w:r>
                      <w:r w:rsidRPr="00F71A3C">
                        <w:rPr>
                          <w:lang w:val="en-US"/>
                        </w:rPr>
                        <w:t xml:space="preserve"> sequi nesciunt, neque porro quisquam est, qui dolorem ipsum, quia dolor sit, amet, consectetur, adipisci velit, sed quia non numquam eius modi</w:t>
                      </w:r>
                      <w:r w:rsidRPr="00F71A3C">
                        <w:rPr>
                          <w:rStyle w:val="sowc"/>
                          <w:color w:val="333333"/>
                          <w:lang w:val="en-US"/>
                        </w:rPr>
                        <w:t xml:space="preserve"> </w:t>
                      </w:r>
                      <w:r w:rsidRPr="00F71A3C">
                        <w:rPr>
                          <w:rStyle w:val="howc"/>
                          <w:lang w:val="en-US"/>
                        </w:rPr>
                        <w:t>tempora</w:t>
                      </w:r>
                      <w:r w:rsidRPr="00F71A3C">
                        <w:rPr>
                          <w:lang w:val="en-US"/>
                        </w:rPr>
                        <w:t xml:space="preserve"> incidunt, ut labore et dolore magnam aliquam quaerat voluptatem. ut enim ad minima</w:t>
                      </w:r>
                    </w:p>
                    <w:p w14:paraId="331D4521" w14:textId="77777777" w:rsidR="00AB16C9" w:rsidRPr="00F71A3C" w:rsidRDefault="00AB16C9" w:rsidP="00AB16C9">
                      <w:pPr>
                        <w:pStyle w:val="My"/>
                        <w:rPr>
                          <w:rStyle w:val="sowc"/>
                          <w:color w:val="333333"/>
                          <w:lang w:val="en-US"/>
                        </w:rPr>
                      </w:pPr>
                    </w:p>
                    <w:p w14:paraId="04F1D8B6" w14:textId="77777777" w:rsidR="00AB16C9" w:rsidRPr="00F71A3C" w:rsidRDefault="00AB16C9" w:rsidP="00AB16C9">
                      <w:pPr>
                        <w:pStyle w:val="MyHeadtitle"/>
                        <w:rPr>
                          <w:color w:val="333333"/>
                        </w:rPr>
                      </w:pPr>
                    </w:p>
                  </w:txbxContent>
                </v:textbox>
                <w10:wrap anchory="page"/>
              </v:shape>
            </w:pict>
          </mc:Fallback>
        </mc:AlternateContent>
      </w:r>
    </w:p>
    <w:p w14:paraId="05D7C8B3" w14:textId="77777777" w:rsidR="00664743" w:rsidRPr="00084487" w:rsidRDefault="00664743" w:rsidP="007D5AC1"/>
    <w:p w14:paraId="423B2ECE" w14:textId="77777777" w:rsidR="00664743" w:rsidRPr="00084487" w:rsidRDefault="00664743" w:rsidP="007D5AC1"/>
    <w:p w14:paraId="737F5C04" w14:textId="77777777" w:rsidR="00664743" w:rsidRPr="00084487" w:rsidRDefault="00664743" w:rsidP="007D5AC1"/>
    <w:p w14:paraId="77F9F4B8" w14:textId="77777777" w:rsidR="00664743" w:rsidRPr="00084487" w:rsidRDefault="00664743" w:rsidP="007D5AC1"/>
    <w:p w14:paraId="4B2E2D01" w14:textId="77777777" w:rsidR="00664743" w:rsidRPr="00084487" w:rsidRDefault="00664743" w:rsidP="007D5AC1"/>
    <w:p w14:paraId="45816A70" w14:textId="77777777" w:rsidR="00664743" w:rsidRPr="00084487" w:rsidRDefault="00664743" w:rsidP="007D5AC1"/>
    <w:p w14:paraId="10DD13D2" w14:textId="77777777" w:rsidR="00F0441F" w:rsidRPr="00084487" w:rsidRDefault="00F0441F" w:rsidP="007D5AC1"/>
    <w:p w14:paraId="0C4E1D8F" w14:textId="77777777" w:rsidR="00664743" w:rsidRPr="00084487" w:rsidRDefault="00664743" w:rsidP="007D5AC1"/>
    <w:p w14:paraId="2BD0A841" w14:textId="77777777" w:rsidR="00664743" w:rsidRPr="00084487" w:rsidRDefault="00664743" w:rsidP="007D5AC1"/>
    <w:p w14:paraId="7ED38D04" w14:textId="77777777" w:rsidR="00664743" w:rsidRPr="00084487" w:rsidRDefault="00664743" w:rsidP="007D5AC1"/>
    <w:p w14:paraId="14D5D6A1" w14:textId="77777777" w:rsidR="00664743" w:rsidRPr="00084487" w:rsidRDefault="00664743" w:rsidP="007D5AC1"/>
    <w:p w14:paraId="6A97A1D9" w14:textId="77777777" w:rsidR="00664743" w:rsidRPr="00084487" w:rsidRDefault="00664743" w:rsidP="0065314E">
      <w:pPr>
        <w:tabs>
          <w:tab w:val="left" w:pos="3300"/>
        </w:tabs>
      </w:pPr>
    </w:p>
    <w:sectPr w:rsidR="00664743" w:rsidRPr="00084487" w:rsidSect="002D2E2F">
      <w:headerReference w:type="default" r:id="rId10"/>
      <w:footerReference w:type="default" r:id="rId11"/>
      <w:pgSz w:w="11906" w:h="16838"/>
      <w:pgMar w:top="0" w:right="26" w:bottom="0" w:left="0" w:header="708"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48096" w14:textId="77777777" w:rsidR="009B4AB8" w:rsidRDefault="009B4AB8">
      <w:r>
        <w:separator/>
      </w:r>
    </w:p>
  </w:endnote>
  <w:endnote w:type="continuationSeparator" w:id="0">
    <w:p w14:paraId="3FFA2E15" w14:textId="77777777" w:rsidR="009B4AB8" w:rsidRDefault="009B4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utura LT">
    <w:altName w:val="Century Gothic"/>
    <w:charset w:val="00"/>
    <w:family w:val="auto"/>
    <w:pitch w:val="variable"/>
    <w:sig w:usb0="800000AF" w:usb1="4000004A" w:usb2="00000000" w:usb3="00000000" w:csb0="00000001" w:csb1="00000000"/>
  </w:font>
  <w:font w:name="Futura LT Book">
    <w:altName w:val="Century Gothic"/>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151BA" w14:textId="77777777" w:rsidR="00F0441F" w:rsidRPr="00B3059B" w:rsidRDefault="009D4515" w:rsidP="002D2E2F">
    <w:pPr>
      <w:pStyle w:val="Piedepgina"/>
      <w:tabs>
        <w:tab w:val="clear" w:pos="4677"/>
        <w:tab w:val="center" w:pos="2160"/>
      </w:tabs>
      <w:ind w:left="540" w:right="540"/>
      <w:jc w:val="right"/>
      <w:rPr>
        <w:rFonts w:ascii="Verdana" w:hAnsi="Verdana"/>
        <w:noProof/>
      </w:rPr>
    </w:pPr>
    <w:r>
      <w:rPr>
        <w:rFonts w:ascii="Verdana" w:hAnsi="Verdana"/>
        <w:noProof/>
        <w:lang w:val="ru-RU" w:eastAsia="ru-RU"/>
      </w:rPr>
      <mc:AlternateContent>
        <mc:Choice Requires="wps">
          <w:drawing>
            <wp:anchor distT="0" distB="0" distL="114300" distR="114300" simplePos="0" relativeHeight="251657728" behindDoc="0" locked="0" layoutInCell="1" allowOverlap="1" wp14:anchorId="7011ACF5" wp14:editId="7125263E">
              <wp:simplePos x="0" y="0"/>
              <wp:positionH relativeFrom="column">
                <wp:posOffset>228600</wp:posOffset>
              </wp:positionH>
              <wp:positionV relativeFrom="paragraph">
                <wp:posOffset>-123190</wp:posOffset>
              </wp:positionV>
              <wp:extent cx="7086600" cy="0"/>
              <wp:effectExtent l="9525" t="10160" r="9525" b="889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1DE402"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7pt" to="8in,-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"/>
          </w:pict>
        </mc:Fallback>
      </mc:AlternateContent>
    </w:r>
    <w:r w:rsidR="00664743" w:rsidRPr="00B3059B">
      <w:rPr>
        <w:rFonts w:ascii="Verdana" w:hAnsi="Verdana"/>
        <w:noProof/>
      </w:rPr>
      <w:t xml:space="preserve"> </w:t>
    </w:r>
    <w:r w:rsidR="00664743" w:rsidRPr="00B3059B">
      <w:rPr>
        <w:rFonts w:ascii="Verdana" w:hAnsi="Verdana"/>
        <w:noProof/>
      </w:rPr>
      <w:fldChar w:fldCharType="begin"/>
    </w:r>
    <w:r w:rsidR="00664743" w:rsidRPr="00B3059B">
      <w:rPr>
        <w:rFonts w:ascii="Verdana" w:hAnsi="Verdana"/>
        <w:noProof/>
      </w:rPr>
      <w:instrText xml:space="preserve"> PAGE </w:instrText>
    </w:r>
    <w:r w:rsidR="00664743" w:rsidRPr="00B3059B">
      <w:rPr>
        <w:rFonts w:ascii="Verdana" w:hAnsi="Verdana"/>
        <w:noProof/>
      </w:rPr>
      <w:fldChar w:fldCharType="separate"/>
    </w:r>
    <w:r>
      <w:rPr>
        <w:rFonts w:ascii="Verdana" w:hAnsi="Verdana"/>
        <w:noProof/>
      </w:rPr>
      <w:t>3</w:t>
    </w:r>
    <w:r w:rsidR="00664743" w:rsidRPr="00B3059B">
      <w:rPr>
        <w:rFonts w:ascii="Verdana" w:hAnsi="Verdana"/>
        <w:noProof/>
      </w:rPr>
      <w:fldChar w:fldCharType="end"/>
    </w:r>
    <w:r w:rsidR="00664743" w:rsidRPr="00B3059B">
      <w:rPr>
        <w:rFonts w:ascii="Verdana" w:hAnsi="Verdana"/>
        <w:noProof/>
      </w:rPr>
      <w:t xml:space="preserve"> </w:t>
    </w:r>
  </w:p>
  <w:p w14:paraId="5C0923EF" w14:textId="77777777" w:rsidR="002D2E2F" w:rsidRPr="00B3059B" w:rsidRDefault="002D2E2F" w:rsidP="002D2E2F">
    <w:pPr>
      <w:pStyle w:val="Piedepgina"/>
      <w:tabs>
        <w:tab w:val="clear" w:pos="4677"/>
        <w:tab w:val="center" w:pos="2160"/>
      </w:tabs>
      <w:ind w:left="540" w:right="540"/>
      <w:rPr>
        <w:rFonts w:ascii="Verdana" w:hAnsi="Verdana"/>
      </w:rPr>
    </w:pPr>
    <w:r w:rsidRPr="00B3059B">
      <w:rPr>
        <w:rFonts w:ascii="Verdana" w:hAnsi="Verdana" w:cs="Arial"/>
        <w:color w:val="000000"/>
      </w:rPr>
      <w:t>Document Name</w:t>
    </w:r>
    <w:r w:rsidRPr="00B3059B">
      <w:rPr>
        <w:rFonts w:ascii="Verdana" w:hAnsi="Verdana" w:cs="Arial"/>
        <w:color w:val="000000"/>
      </w:rPr>
      <w:br/>
      <w:t>Your Company Name (C) Copyright (Print Date)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0CB15" w14:textId="77777777" w:rsidR="009B4AB8" w:rsidRDefault="009B4AB8">
      <w:r>
        <w:separator/>
      </w:r>
    </w:p>
  </w:footnote>
  <w:footnote w:type="continuationSeparator" w:id="0">
    <w:p w14:paraId="552273DB" w14:textId="77777777" w:rsidR="009B4AB8" w:rsidRDefault="009B4A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76D63" w14:textId="77777777" w:rsidR="002D2E2F" w:rsidRPr="00B3059B" w:rsidRDefault="002D2E2F" w:rsidP="002D2E2F">
    <w:pPr>
      <w:pStyle w:val="Encabezado"/>
      <w:ind w:left="5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num w:numId="1" w16cid:durableId="1926263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colormru v:ext="edit" colors="#002363,#196dc8,#cfcfd7,#3a71ca,#4e71b6,#7d96c9,#d9d9d5,#f1f1e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C1288"/>
    <w:rsid w:val="000010CF"/>
    <w:rsid w:val="0000267D"/>
    <w:rsid w:val="00003A78"/>
    <w:rsid w:val="00011ED4"/>
    <w:rsid w:val="00017B46"/>
    <w:rsid w:val="00021AB5"/>
    <w:rsid w:val="00040FED"/>
    <w:rsid w:val="00084487"/>
    <w:rsid w:val="000A0B9C"/>
    <w:rsid w:val="000A3F71"/>
    <w:rsid w:val="000C22EC"/>
    <w:rsid w:val="000D1636"/>
    <w:rsid w:val="000E65FE"/>
    <w:rsid w:val="000F36F5"/>
    <w:rsid w:val="00120A74"/>
    <w:rsid w:val="00131F3B"/>
    <w:rsid w:val="00134313"/>
    <w:rsid w:val="00135CC7"/>
    <w:rsid w:val="00142DE5"/>
    <w:rsid w:val="00151FD0"/>
    <w:rsid w:val="00165042"/>
    <w:rsid w:val="00170756"/>
    <w:rsid w:val="00193B83"/>
    <w:rsid w:val="001A17BC"/>
    <w:rsid w:val="001A32B2"/>
    <w:rsid w:val="001A5AB6"/>
    <w:rsid w:val="001A60AA"/>
    <w:rsid w:val="001A7180"/>
    <w:rsid w:val="001C4375"/>
    <w:rsid w:val="001D70E8"/>
    <w:rsid w:val="00202C7F"/>
    <w:rsid w:val="00250EA6"/>
    <w:rsid w:val="00253D45"/>
    <w:rsid w:val="002540F6"/>
    <w:rsid w:val="00257872"/>
    <w:rsid w:val="0027415D"/>
    <w:rsid w:val="00277ADB"/>
    <w:rsid w:val="0029298F"/>
    <w:rsid w:val="00297B40"/>
    <w:rsid w:val="002A11DD"/>
    <w:rsid w:val="002A3ECC"/>
    <w:rsid w:val="002B1837"/>
    <w:rsid w:val="002C0B28"/>
    <w:rsid w:val="002C29A8"/>
    <w:rsid w:val="002C44A7"/>
    <w:rsid w:val="002C6C2F"/>
    <w:rsid w:val="002D2E2F"/>
    <w:rsid w:val="002D3E5A"/>
    <w:rsid w:val="002D7284"/>
    <w:rsid w:val="002E7BDF"/>
    <w:rsid w:val="002F1A6B"/>
    <w:rsid w:val="002F7E8A"/>
    <w:rsid w:val="00300F49"/>
    <w:rsid w:val="00302896"/>
    <w:rsid w:val="00302927"/>
    <w:rsid w:val="00303521"/>
    <w:rsid w:val="00326E92"/>
    <w:rsid w:val="00334927"/>
    <w:rsid w:val="003425C7"/>
    <w:rsid w:val="0034324E"/>
    <w:rsid w:val="003434D4"/>
    <w:rsid w:val="003516E5"/>
    <w:rsid w:val="003720EC"/>
    <w:rsid w:val="00374974"/>
    <w:rsid w:val="003770ED"/>
    <w:rsid w:val="00395555"/>
    <w:rsid w:val="003B5F34"/>
    <w:rsid w:val="003C4A11"/>
    <w:rsid w:val="003C7BC2"/>
    <w:rsid w:val="003D1B6B"/>
    <w:rsid w:val="003D3432"/>
    <w:rsid w:val="003E2BEC"/>
    <w:rsid w:val="003E3000"/>
    <w:rsid w:val="003E603D"/>
    <w:rsid w:val="003F320B"/>
    <w:rsid w:val="003F7110"/>
    <w:rsid w:val="00402392"/>
    <w:rsid w:val="0041525B"/>
    <w:rsid w:val="00437201"/>
    <w:rsid w:val="00441F76"/>
    <w:rsid w:val="00451EA1"/>
    <w:rsid w:val="004550DE"/>
    <w:rsid w:val="00456B8A"/>
    <w:rsid w:val="00460792"/>
    <w:rsid w:val="00472A30"/>
    <w:rsid w:val="00477487"/>
    <w:rsid w:val="00480DCE"/>
    <w:rsid w:val="0048460A"/>
    <w:rsid w:val="004931EC"/>
    <w:rsid w:val="004A61C2"/>
    <w:rsid w:val="004A73BF"/>
    <w:rsid w:val="004B73CC"/>
    <w:rsid w:val="004D6E72"/>
    <w:rsid w:val="004F0CA9"/>
    <w:rsid w:val="004F173F"/>
    <w:rsid w:val="004F1D56"/>
    <w:rsid w:val="004F3DEC"/>
    <w:rsid w:val="004F6FD5"/>
    <w:rsid w:val="0051301E"/>
    <w:rsid w:val="005152E8"/>
    <w:rsid w:val="005171C6"/>
    <w:rsid w:val="00540ED3"/>
    <w:rsid w:val="00543295"/>
    <w:rsid w:val="00545891"/>
    <w:rsid w:val="00550F55"/>
    <w:rsid w:val="00563AF5"/>
    <w:rsid w:val="0057122B"/>
    <w:rsid w:val="00575612"/>
    <w:rsid w:val="00575A7E"/>
    <w:rsid w:val="005929C2"/>
    <w:rsid w:val="005A31BE"/>
    <w:rsid w:val="005A70C7"/>
    <w:rsid w:val="005B1FD8"/>
    <w:rsid w:val="005B496C"/>
    <w:rsid w:val="005C4A56"/>
    <w:rsid w:val="005C5B6D"/>
    <w:rsid w:val="005D5995"/>
    <w:rsid w:val="005D6C05"/>
    <w:rsid w:val="005E52E0"/>
    <w:rsid w:val="005E79F7"/>
    <w:rsid w:val="005F07B2"/>
    <w:rsid w:val="0060063C"/>
    <w:rsid w:val="00607EBC"/>
    <w:rsid w:val="006132BD"/>
    <w:rsid w:val="00613870"/>
    <w:rsid w:val="00620AD1"/>
    <w:rsid w:val="00624168"/>
    <w:rsid w:val="0064034E"/>
    <w:rsid w:val="0065091C"/>
    <w:rsid w:val="0065314E"/>
    <w:rsid w:val="00654B6C"/>
    <w:rsid w:val="00663675"/>
    <w:rsid w:val="00664743"/>
    <w:rsid w:val="006A6DB8"/>
    <w:rsid w:val="006A7676"/>
    <w:rsid w:val="006B053E"/>
    <w:rsid w:val="006B44C8"/>
    <w:rsid w:val="006B470F"/>
    <w:rsid w:val="006C3563"/>
    <w:rsid w:val="006D2F02"/>
    <w:rsid w:val="006F27AE"/>
    <w:rsid w:val="006F51FF"/>
    <w:rsid w:val="00713B5B"/>
    <w:rsid w:val="00721613"/>
    <w:rsid w:val="00736DE7"/>
    <w:rsid w:val="0076568C"/>
    <w:rsid w:val="00766846"/>
    <w:rsid w:val="007717FC"/>
    <w:rsid w:val="007735EF"/>
    <w:rsid w:val="00781213"/>
    <w:rsid w:val="00785EF6"/>
    <w:rsid w:val="007960C1"/>
    <w:rsid w:val="007B0248"/>
    <w:rsid w:val="007D5AC1"/>
    <w:rsid w:val="00804264"/>
    <w:rsid w:val="008115FC"/>
    <w:rsid w:val="00815DCC"/>
    <w:rsid w:val="00817F7F"/>
    <w:rsid w:val="00824246"/>
    <w:rsid w:val="008319EF"/>
    <w:rsid w:val="00832FF3"/>
    <w:rsid w:val="00840E6C"/>
    <w:rsid w:val="00841063"/>
    <w:rsid w:val="008477D0"/>
    <w:rsid w:val="008523D8"/>
    <w:rsid w:val="0085280D"/>
    <w:rsid w:val="00860919"/>
    <w:rsid w:val="00872419"/>
    <w:rsid w:val="00876005"/>
    <w:rsid w:val="00876FD8"/>
    <w:rsid w:val="00887B35"/>
    <w:rsid w:val="0089217F"/>
    <w:rsid w:val="00894A08"/>
    <w:rsid w:val="008A10FA"/>
    <w:rsid w:val="008A64F4"/>
    <w:rsid w:val="008C0765"/>
    <w:rsid w:val="008C0F37"/>
    <w:rsid w:val="008D5AE9"/>
    <w:rsid w:val="008D7151"/>
    <w:rsid w:val="0090669D"/>
    <w:rsid w:val="009066B9"/>
    <w:rsid w:val="00911927"/>
    <w:rsid w:val="00916CC1"/>
    <w:rsid w:val="0094182A"/>
    <w:rsid w:val="0094611A"/>
    <w:rsid w:val="00951CB8"/>
    <w:rsid w:val="00952241"/>
    <w:rsid w:val="00964BA5"/>
    <w:rsid w:val="009A0AAB"/>
    <w:rsid w:val="009A0F3E"/>
    <w:rsid w:val="009A60FC"/>
    <w:rsid w:val="009B11F6"/>
    <w:rsid w:val="009B4AB8"/>
    <w:rsid w:val="009C09F5"/>
    <w:rsid w:val="009C2D60"/>
    <w:rsid w:val="009D4515"/>
    <w:rsid w:val="009E10A6"/>
    <w:rsid w:val="009E4AD8"/>
    <w:rsid w:val="009F7DDC"/>
    <w:rsid w:val="00A02C2C"/>
    <w:rsid w:val="00A1297B"/>
    <w:rsid w:val="00A14C7C"/>
    <w:rsid w:val="00A274FD"/>
    <w:rsid w:val="00A308CE"/>
    <w:rsid w:val="00A340FB"/>
    <w:rsid w:val="00A36885"/>
    <w:rsid w:val="00A37E8F"/>
    <w:rsid w:val="00A440AB"/>
    <w:rsid w:val="00A53CA1"/>
    <w:rsid w:val="00A60E43"/>
    <w:rsid w:val="00A644D2"/>
    <w:rsid w:val="00A7110C"/>
    <w:rsid w:val="00A80198"/>
    <w:rsid w:val="00A80207"/>
    <w:rsid w:val="00A8148B"/>
    <w:rsid w:val="00A85565"/>
    <w:rsid w:val="00A907BA"/>
    <w:rsid w:val="00A928A8"/>
    <w:rsid w:val="00A973F5"/>
    <w:rsid w:val="00AB16C9"/>
    <w:rsid w:val="00AC1288"/>
    <w:rsid w:val="00AC174C"/>
    <w:rsid w:val="00AC769F"/>
    <w:rsid w:val="00AD005E"/>
    <w:rsid w:val="00AD55C1"/>
    <w:rsid w:val="00AE5C01"/>
    <w:rsid w:val="00B02057"/>
    <w:rsid w:val="00B136DE"/>
    <w:rsid w:val="00B166BC"/>
    <w:rsid w:val="00B17751"/>
    <w:rsid w:val="00B267F5"/>
    <w:rsid w:val="00B3059B"/>
    <w:rsid w:val="00B30918"/>
    <w:rsid w:val="00B32E9E"/>
    <w:rsid w:val="00B47FBE"/>
    <w:rsid w:val="00B551F0"/>
    <w:rsid w:val="00B62F80"/>
    <w:rsid w:val="00B75296"/>
    <w:rsid w:val="00B7740F"/>
    <w:rsid w:val="00B77902"/>
    <w:rsid w:val="00B944E4"/>
    <w:rsid w:val="00BC075B"/>
    <w:rsid w:val="00BE2C3F"/>
    <w:rsid w:val="00BE34C5"/>
    <w:rsid w:val="00BF37D2"/>
    <w:rsid w:val="00BF75B3"/>
    <w:rsid w:val="00BF7934"/>
    <w:rsid w:val="00C06774"/>
    <w:rsid w:val="00C10192"/>
    <w:rsid w:val="00C1089B"/>
    <w:rsid w:val="00C1126C"/>
    <w:rsid w:val="00C21593"/>
    <w:rsid w:val="00C22043"/>
    <w:rsid w:val="00C377C6"/>
    <w:rsid w:val="00C51CD4"/>
    <w:rsid w:val="00C562F4"/>
    <w:rsid w:val="00C64225"/>
    <w:rsid w:val="00C662FD"/>
    <w:rsid w:val="00C73DCA"/>
    <w:rsid w:val="00C751CB"/>
    <w:rsid w:val="00C801EE"/>
    <w:rsid w:val="00C875D7"/>
    <w:rsid w:val="00C879AE"/>
    <w:rsid w:val="00C90C16"/>
    <w:rsid w:val="00CA494F"/>
    <w:rsid w:val="00CA5804"/>
    <w:rsid w:val="00CB2C36"/>
    <w:rsid w:val="00CC1E4A"/>
    <w:rsid w:val="00CC4A03"/>
    <w:rsid w:val="00CC6F8F"/>
    <w:rsid w:val="00CD3751"/>
    <w:rsid w:val="00CE2216"/>
    <w:rsid w:val="00CE429F"/>
    <w:rsid w:val="00CE4F31"/>
    <w:rsid w:val="00CF4852"/>
    <w:rsid w:val="00CF7D70"/>
    <w:rsid w:val="00D05A04"/>
    <w:rsid w:val="00D14628"/>
    <w:rsid w:val="00D1568E"/>
    <w:rsid w:val="00D17480"/>
    <w:rsid w:val="00D278F8"/>
    <w:rsid w:val="00D300C1"/>
    <w:rsid w:val="00D32C3B"/>
    <w:rsid w:val="00D3445C"/>
    <w:rsid w:val="00D57674"/>
    <w:rsid w:val="00D72C1B"/>
    <w:rsid w:val="00D80A18"/>
    <w:rsid w:val="00D80CC9"/>
    <w:rsid w:val="00D83470"/>
    <w:rsid w:val="00DB234E"/>
    <w:rsid w:val="00DB2A67"/>
    <w:rsid w:val="00DC649F"/>
    <w:rsid w:val="00DD595E"/>
    <w:rsid w:val="00DD7771"/>
    <w:rsid w:val="00DE25B7"/>
    <w:rsid w:val="00E00418"/>
    <w:rsid w:val="00E10578"/>
    <w:rsid w:val="00E41D36"/>
    <w:rsid w:val="00E42826"/>
    <w:rsid w:val="00E479C2"/>
    <w:rsid w:val="00E55666"/>
    <w:rsid w:val="00E8212D"/>
    <w:rsid w:val="00E85D18"/>
    <w:rsid w:val="00EA4EF5"/>
    <w:rsid w:val="00EA5AAE"/>
    <w:rsid w:val="00EB4FA2"/>
    <w:rsid w:val="00EC1FA5"/>
    <w:rsid w:val="00EC5BCF"/>
    <w:rsid w:val="00ED167A"/>
    <w:rsid w:val="00EE3315"/>
    <w:rsid w:val="00EF637F"/>
    <w:rsid w:val="00F0441F"/>
    <w:rsid w:val="00F36533"/>
    <w:rsid w:val="00F406CE"/>
    <w:rsid w:val="00F416B5"/>
    <w:rsid w:val="00F5435D"/>
    <w:rsid w:val="00F60BE9"/>
    <w:rsid w:val="00F610F3"/>
    <w:rsid w:val="00F64762"/>
    <w:rsid w:val="00F71A3C"/>
    <w:rsid w:val="00F93022"/>
    <w:rsid w:val="00F95BC3"/>
    <w:rsid w:val="00FA59AB"/>
    <w:rsid w:val="00FA66E5"/>
    <w:rsid w:val="00FB0868"/>
    <w:rsid w:val="00FB40E4"/>
    <w:rsid w:val="00FB435D"/>
    <w:rsid w:val="00FD2421"/>
    <w:rsid w:val="00FE50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002363,#196dc8,#cfcfd7,#3a71ca,#4e71b6,#7d96c9,#d9d9d5,#f1f1ef"/>
    </o:shapedefaults>
    <o:shapelayout v:ext="edit">
      <o:idmap v:ext="edit" data="2"/>
    </o:shapelayout>
  </w:shapeDefaults>
  <w:decimalSymbol w:val=","/>
  <w:listSeparator w:val=";"/>
  <w14:docId w14:val="71949E8E"/>
  <w15:docId w15:val="{5EFF4B70-F323-4391-8806-812803B73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ko-KR"/>
    </w:rPr>
  </w:style>
  <w:style w:type="paragraph" w:styleId="Ttulo1">
    <w:name w:val="heading 1"/>
    <w:basedOn w:val="Normal"/>
    <w:next w:val="Normal"/>
    <w:qFormat/>
    <w:rsid w:val="00277ADB"/>
    <w:pPr>
      <w:keepNext/>
      <w:spacing w:before="240" w:after="60"/>
      <w:outlineLvl w:val="0"/>
    </w:pPr>
    <w:rPr>
      <w:rFonts w:ascii="Arial" w:hAnsi="Arial" w:cs="Arial"/>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
    <w:name w:val="Стиль1"/>
    <w:basedOn w:val="Normal"/>
    <w:rsid w:val="00D278F8"/>
  </w:style>
  <w:style w:type="paragraph" w:styleId="Encabezado">
    <w:name w:val="header"/>
    <w:basedOn w:val="Normal"/>
    <w:rsid w:val="007D5AC1"/>
    <w:pPr>
      <w:tabs>
        <w:tab w:val="center" w:pos="4677"/>
        <w:tab w:val="right" w:pos="9355"/>
      </w:tabs>
    </w:pPr>
  </w:style>
  <w:style w:type="paragraph" w:styleId="Piedepgina">
    <w:name w:val="footer"/>
    <w:basedOn w:val="Normal"/>
    <w:rsid w:val="007D5AC1"/>
    <w:pPr>
      <w:tabs>
        <w:tab w:val="center" w:pos="4677"/>
        <w:tab w:val="right" w:pos="9355"/>
      </w:tabs>
    </w:pPr>
  </w:style>
  <w:style w:type="character" w:customStyle="1" w:styleId="sowc">
    <w:name w:val="sowc"/>
    <w:basedOn w:val="Fuentedeprrafopredeter"/>
    <w:rsid w:val="002D3E5A"/>
    <w:rPr>
      <w:rFonts w:ascii="Verdana" w:hAnsi="Verdana"/>
      <w:color w:val="FFFFFF"/>
      <w:sz w:val="26"/>
      <w:szCs w:val="26"/>
    </w:rPr>
  </w:style>
  <w:style w:type="character" w:customStyle="1" w:styleId="howc">
    <w:name w:val="howc"/>
    <w:basedOn w:val="Fuentedeprrafopredeter"/>
    <w:rsid w:val="001A17BC"/>
  </w:style>
  <w:style w:type="paragraph" w:customStyle="1" w:styleId="My">
    <w:name w:val="My"/>
    <w:rsid w:val="002D3E5A"/>
    <w:pPr>
      <w:jc w:val="both"/>
    </w:pPr>
    <w:rPr>
      <w:rFonts w:ascii="Verdana" w:hAnsi="Verdana" w:cs="Arial"/>
      <w:color w:val="333333"/>
      <w:sz w:val="26"/>
      <w:szCs w:val="26"/>
      <w:lang w:val="uk-UA" w:eastAsia="ko-KR"/>
    </w:rPr>
  </w:style>
  <w:style w:type="character" w:styleId="Hipervnculo">
    <w:name w:val="Hyperlink"/>
    <w:basedOn w:val="Fuentedeprrafopredeter"/>
    <w:rsid w:val="00170756"/>
    <w:rPr>
      <w:color w:val="0000FF"/>
      <w:u w:val="single"/>
    </w:rPr>
  </w:style>
  <w:style w:type="paragraph" w:customStyle="1" w:styleId="MyHeadtitle">
    <w:name w:val="My Head title"/>
    <w:basedOn w:val="Ttulo1"/>
    <w:rsid w:val="002D3E5A"/>
    <w:rPr>
      <w:rFonts w:ascii="Futura LT" w:hAnsi="Futura LT"/>
      <w:b w:val="0"/>
      <w:color w:val="FFFFFF"/>
      <w:sz w:val="56"/>
      <w:szCs w:val="56"/>
    </w:rPr>
  </w:style>
  <w:style w:type="paragraph" w:customStyle="1" w:styleId="Mysubhead">
    <w:name w:val="My subhead"/>
    <w:basedOn w:val="MyHeadtitle"/>
    <w:rsid w:val="00840E6C"/>
    <w:rPr>
      <w:color w:val="230D22"/>
    </w:rPr>
  </w:style>
  <w:style w:type="character" w:styleId="Nmerodepgina">
    <w:name w:val="page number"/>
    <w:basedOn w:val="Fuentedeprrafopredeter"/>
    <w:rsid w:val="00F04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an\Desktop\Adrian\UNI\APC\Practica3APC-GKA06-15D-1330\template-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template-word.dotx</Template>
  <TotalTime>0</TotalTime>
  <Pages>3</Pages>
  <Words>20</Words>
  <Characters>110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PowerPoint Template</vt:lpstr>
    </vt:vector>
  </TitlesOfParts>
  <Company>I</Company>
  <LinksUpToDate>false</LinksUpToDate>
  <CharactersWithSpaces>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adrian vargas</dc:creator>
  <cp:lastModifiedBy>Adrian Daniel Vargas Orellana</cp:lastModifiedBy>
  <cp:revision>1</cp:revision>
  <cp:lastPrinted>1899-12-31T23:00:00Z</cp:lastPrinted>
  <dcterms:created xsi:type="dcterms:W3CDTF">2022-12-14T17:26:00Z</dcterms:created>
  <dcterms:modified xsi:type="dcterms:W3CDTF">2022-12-14T17:26:00Z</dcterms:modified>
</cp:coreProperties>
</file>